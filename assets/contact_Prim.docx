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48EBF8B5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5528C3">
        <w:tc>
          <w:tcPr>
            <w:tcW w:w="4500" w:type="dxa"/>
          </w:tcPr>
          <w:p w14:paraId="10E405C4" w14:textId="77777777" w:rsidR="005528C3" w:rsidRDefault="00000000" w:rsidP="005528C3">
            <w:pPr>
              <w:widowControl w:val="0"/>
            </w:pPr>
            <w:hyperlink r:id="rId7" w:history="1">
              <w:r w:rsidR="005528C3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5528C3" w:rsidRPr="005F1C77">
                <w:rPr>
                  <w:rStyle w:val="Hyperlink"/>
                </w:rPr>
                <w:t>prim@ncsu.edu</w:t>
              </w:r>
            </w:hyperlink>
            <w:r w:rsidR="005528C3">
              <w:t xml:space="preserve"> </w:t>
            </w:r>
          </w:p>
          <w:p w14:paraId="3E5D73A6" w14:textId="16BDF776" w:rsidR="00F23132" w:rsidRPr="00F23132" w:rsidRDefault="005528C3" w:rsidP="005528C3">
            <w:pPr>
              <w:widowControl w:val="0"/>
            </w:pPr>
            <w:r>
              <w:t>(336) 254-3431</w:t>
            </w:r>
          </w:p>
        </w:tc>
      </w:tr>
    </w:tbl>
    <w:p w14:paraId="0EEDEBA7" w14:textId="77777777" w:rsidR="005528C3" w:rsidRDefault="005528C3" w:rsidP="00CD7D32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3335 Leesville Towns Ct. </w:t>
      </w:r>
    </w:p>
    <w:p w14:paraId="5F4249DB" w14:textId="21355B51" w:rsidR="00A90527" w:rsidRPr="003B19FB" w:rsidRDefault="005528C3" w:rsidP="00CD7D32">
      <w:pPr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Raleigh, NC 27613</w:t>
      </w:r>
      <w:r>
        <w:rPr>
          <w:rFonts w:asciiTheme="minorHAnsi" w:hAnsiTheme="minorHAnsi" w:cstheme="minorHAnsi"/>
        </w:rPr>
        <w:br w:type="textWrapping" w:clear="all"/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proofErr w:type="spellStart"/>
      <w:r>
        <w:rPr>
          <w:rFonts w:asciiTheme="minorHAnsi" w:hAnsiTheme="minorHAnsi" w:cstheme="minorHAnsi"/>
        </w:rPr>
        <w:t>bjreich</w:t>
      </w:r>
      <w:proofErr w:type="spellEnd"/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416AC972" w14:textId="14549A19" w:rsidR="00FB18E4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8" w:history="1">
        <w:r w:rsidR="004915A5" w:rsidRPr="00CD048A">
          <w:rPr>
            <w:rStyle w:val="Hyperlink"/>
            <w:rFonts w:asciiTheme="minorHAnsi" w:hAnsiTheme="minorHAnsi" w:cstheme="minorHAnsi"/>
          </w:rPr>
          <w:t>justin_post@ncsu.edu</w:t>
        </w:r>
      </w:hyperlink>
    </w:p>
    <w:p w14:paraId="4FA66DC6" w14:textId="77777777" w:rsidR="004915A5" w:rsidRDefault="004915A5" w:rsidP="000A6449">
      <w:pPr>
        <w:rPr>
          <w:rFonts w:asciiTheme="minorHAnsi" w:hAnsiTheme="minorHAnsi" w:cstheme="minorHAnsi"/>
        </w:rPr>
      </w:pPr>
    </w:p>
    <w:p w14:paraId="2F9B9291" w14:textId="2908D1AF" w:rsidR="00EF64A8" w:rsidRPr="004915A5" w:rsidRDefault="00EF64A8" w:rsidP="00796284">
      <w:pPr>
        <w:pStyle w:val="NoSpacing"/>
        <w:rPr>
          <w:rFonts w:ascii="Times New Roman" w:hAnsi="Times New Roman"/>
          <w:b/>
          <w:sz w:val="24"/>
          <w:szCs w:val="24"/>
        </w:rPr>
      </w:pPr>
    </w:p>
    <w:sectPr w:rsidR="00EF64A8" w:rsidRPr="004915A5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CFA7" w14:textId="77777777" w:rsidR="001B3672" w:rsidRDefault="001B3672" w:rsidP="005A7565">
      <w:r>
        <w:separator/>
      </w:r>
    </w:p>
  </w:endnote>
  <w:endnote w:type="continuationSeparator" w:id="0">
    <w:p w14:paraId="378D2FB4" w14:textId="77777777" w:rsidR="001B3672" w:rsidRDefault="001B367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B0F1" w14:textId="77777777" w:rsidR="001B3672" w:rsidRDefault="001B3672" w:rsidP="005A7565">
      <w:r>
        <w:separator/>
      </w:r>
    </w:p>
  </w:footnote>
  <w:footnote w:type="continuationSeparator" w:id="0">
    <w:p w14:paraId="378ADC59" w14:textId="77777777" w:rsidR="001B3672" w:rsidRDefault="001B367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074F0"/>
    <w:rsid w:val="00016B12"/>
    <w:rsid w:val="000179BC"/>
    <w:rsid w:val="000208CD"/>
    <w:rsid w:val="00023E0C"/>
    <w:rsid w:val="00030629"/>
    <w:rsid w:val="00030C5E"/>
    <w:rsid w:val="00043C0B"/>
    <w:rsid w:val="00051065"/>
    <w:rsid w:val="00052FA9"/>
    <w:rsid w:val="0005361A"/>
    <w:rsid w:val="00057FE2"/>
    <w:rsid w:val="00062769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5E40"/>
    <w:rsid w:val="000E6D36"/>
    <w:rsid w:val="00104737"/>
    <w:rsid w:val="00107D1B"/>
    <w:rsid w:val="001264D3"/>
    <w:rsid w:val="0012672D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3672"/>
    <w:rsid w:val="001B41AA"/>
    <w:rsid w:val="001B7A61"/>
    <w:rsid w:val="001C1B04"/>
    <w:rsid w:val="001C29E5"/>
    <w:rsid w:val="001E0FD6"/>
    <w:rsid w:val="001E6A4B"/>
    <w:rsid w:val="001F47E9"/>
    <w:rsid w:val="001F592D"/>
    <w:rsid w:val="00202E7E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1709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9A8"/>
    <w:rsid w:val="00363CFD"/>
    <w:rsid w:val="00365858"/>
    <w:rsid w:val="00374276"/>
    <w:rsid w:val="00381598"/>
    <w:rsid w:val="00384E3D"/>
    <w:rsid w:val="00393676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1CA4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15A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11A3F"/>
    <w:rsid w:val="005321A3"/>
    <w:rsid w:val="00532F85"/>
    <w:rsid w:val="005403AD"/>
    <w:rsid w:val="005528C3"/>
    <w:rsid w:val="00556959"/>
    <w:rsid w:val="00561F2C"/>
    <w:rsid w:val="005627C3"/>
    <w:rsid w:val="0056326C"/>
    <w:rsid w:val="005709EC"/>
    <w:rsid w:val="00571204"/>
    <w:rsid w:val="005760B8"/>
    <w:rsid w:val="00582F3D"/>
    <w:rsid w:val="0058698A"/>
    <w:rsid w:val="005965D6"/>
    <w:rsid w:val="005A1383"/>
    <w:rsid w:val="005A37A5"/>
    <w:rsid w:val="005A7565"/>
    <w:rsid w:val="005B3DE2"/>
    <w:rsid w:val="005B4D3E"/>
    <w:rsid w:val="005D489D"/>
    <w:rsid w:val="005E23C6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96284"/>
    <w:rsid w:val="007A491E"/>
    <w:rsid w:val="007B08F9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B61E0"/>
    <w:rsid w:val="008C1F50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3984"/>
    <w:rsid w:val="00A04473"/>
    <w:rsid w:val="00A10492"/>
    <w:rsid w:val="00A151B0"/>
    <w:rsid w:val="00A23D2E"/>
    <w:rsid w:val="00A278BF"/>
    <w:rsid w:val="00A309CE"/>
    <w:rsid w:val="00A40A32"/>
    <w:rsid w:val="00A47B41"/>
    <w:rsid w:val="00A507EB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1C93"/>
    <w:rsid w:val="00AD3570"/>
    <w:rsid w:val="00AD4365"/>
    <w:rsid w:val="00AD5BA9"/>
    <w:rsid w:val="00AF0E11"/>
    <w:rsid w:val="00AF6408"/>
    <w:rsid w:val="00B0389D"/>
    <w:rsid w:val="00B13B8E"/>
    <w:rsid w:val="00B2396E"/>
    <w:rsid w:val="00B300BB"/>
    <w:rsid w:val="00B32B12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11EC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15207"/>
    <w:rsid w:val="00C306A5"/>
    <w:rsid w:val="00C4527B"/>
    <w:rsid w:val="00C503E6"/>
    <w:rsid w:val="00C55B0B"/>
    <w:rsid w:val="00C626BE"/>
    <w:rsid w:val="00C6378D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D7D32"/>
    <w:rsid w:val="00CF182D"/>
    <w:rsid w:val="00CF4DA6"/>
    <w:rsid w:val="00D00C78"/>
    <w:rsid w:val="00D038E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B40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0E5A"/>
    <w:rsid w:val="00EF582B"/>
    <w:rsid w:val="00EF5A1D"/>
    <w:rsid w:val="00EF64A8"/>
    <w:rsid w:val="00F0313F"/>
    <w:rsid w:val="00F07345"/>
    <w:rsid w:val="00F23132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B5E8A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_post@nc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2023-10-03T19:07:00Z</dcterms:created>
  <dcterms:modified xsi:type="dcterms:W3CDTF">2023-10-03T19:07:00Z</dcterms:modified>
</cp:coreProperties>
</file>
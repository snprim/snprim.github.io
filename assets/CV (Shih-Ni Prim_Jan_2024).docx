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000000" w:rsidP="005528C3">
            <w:pPr>
              <w:widowControl w:val="0"/>
            </w:pPr>
            <w:hyperlink r:id="rId7" w:history="1">
              <w:r w:rsidR="005528C3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5528C3" w:rsidRPr="005F1C77">
                <w:rPr>
                  <w:rStyle w:val="Hyperlink"/>
                </w:rPr>
                <w:t>prim@ncsu.edu</w:t>
              </w:r>
            </w:hyperlink>
            <w:r w:rsidR="005528C3"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5F4249DB" w14:textId="4178C6EF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textWrapping" w:clear="all"/>
      </w: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48D2F7CF" w14:textId="6079898D" w:rsidR="00A507EB" w:rsidRPr="00E52D93" w:rsidRDefault="00A507EB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Cumulative GPA: 4.0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40F72DB7" w14:textId="65A19F3E" w:rsidR="000E5E40" w:rsidRDefault="00ED13AB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E41C45D" w14:textId="77777777" w:rsidR="000E5E40" w:rsidRDefault="000E5E40" w:rsidP="000E5E40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</w:p>
    <w:p w14:paraId="785548E1" w14:textId="343C4FFD" w:rsidR="000E5E40" w:rsidRPr="003B19FB" w:rsidRDefault="000E5E40" w:rsidP="000E5E4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Interests</w:t>
      </w:r>
    </w:p>
    <w:p w14:paraId="7AD9E0FC" w14:textId="77777777" w:rsidR="000E5E40" w:rsidRDefault="000E5E40" w:rsidP="000E5E40">
      <w:pPr>
        <w:rPr>
          <w:rFonts w:asciiTheme="minorHAnsi" w:hAnsiTheme="minorHAnsi" w:cstheme="minorHAnsi"/>
          <w:b/>
        </w:rPr>
      </w:pPr>
    </w:p>
    <w:p w14:paraId="5D008759" w14:textId="6F267091" w:rsidR="000E5E40" w:rsidRDefault="000E5E40" w:rsidP="00F23132">
      <w:pPr>
        <w:rPr>
          <w:rFonts w:asciiTheme="minorHAnsi" w:hAnsiTheme="minorHAnsi" w:cstheme="minorHAnsi"/>
        </w:rPr>
      </w:pPr>
      <w:r w:rsidRPr="000E5E40">
        <w:rPr>
          <w:rFonts w:asciiTheme="minorHAnsi" w:hAnsiTheme="minorHAnsi" w:cstheme="minorHAnsi"/>
        </w:rPr>
        <w:t>Bayesian inference</w:t>
      </w:r>
      <w:r w:rsidR="000074F0">
        <w:rPr>
          <w:rFonts w:asciiTheme="minorHAnsi" w:hAnsiTheme="minorHAnsi" w:cstheme="minorHAnsi"/>
        </w:rPr>
        <w:t xml:space="preserve"> and hierarchical modeling</w:t>
      </w:r>
      <w:r>
        <w:rPr>
          <w:rFonts w:asciiTheme="minorHAnsi" w:hAnsiTheme="minorHAnsi" w:cstheme="minorHAnsi"/>
        </w:rPr>
        <w:t>, s</w:t>
      </w:r>
      <w:r w:rsidRPr="000E5E40">
        <w:rPr>
          <w:rFonts w:asciiTheme="minorHAnsi" w:hAnsiTheme="minorHAnsi" w:cstheme="minorHAnsi"/>
        </w:rPr>
        <w:t>patial and spatiotemporal statistics</w:t>
      </w:r>
      <w:r>
        <w:rPr>
          <w:rFonts w:asciiTheme="minorHAnsi" w:hAnsiTheme="minorHAnsi" w:cstheme="minorHAnsi"/>
        </w:rPr>
        <w:t xml:space="preserve">, </w:t>
      </w:r>
      <w:r w:rsidR="00CE59F6">
        <w:rPr>
          <w:rFonts w:asciiTheme="minorHAnsi" w:hAnsiTheme="minorHAnsi" w:cstheme="minorHAnsi"/>
        </w:rPr>
        <w:t xml:space="preserve">tensor decomposition, tensor regression, </w:t>
      </w:r>
      <w:r>
        <w:rPr>
          <w:rFonts w:asciiTheme="minorHAnsi" w:hAnsiTheme="minorHAnsi" w:cstheme="minorHAnsi"/>
        </w:rPr>
        <w:t>c</w:t>
      </w:r>
      <w:r w:rsidRPr="000E5E40">
        <w:rPr>
          <w:rFonts w:asciiTheme="minorHAnsi" w:hAnsiTheme="minorHAnsi" w:cstheme="minorHAnsi"/>
        </w:rPr>
        <w:t>limate and environmental applications</w:t>
      </w:r>
      <w:r w:rsidR="005A1383">
        <w:rPr>
          <w:rFonts w:asciiTheme="minorHAnsi" w:hAnsiTheme="minorHAnsi" w:cstheme="minorHAnsi"/>
        </w:rPr>
        <w:t>, causal inference, probabilistic machine learning</w:t>
      </w:r>
      <w:r w:rsidR="003639A8">
        <w:rPr>
          <w:rFonts w:asciiTheme="minorHAnsi" w:hAnsiTheme="minorHAnsi" w:cstheme="minorHAnsi"/>
        </w:rPr>
        <w:t>, medical imaging analysis</w:t>
      </w:r>
    </w:p>
    <w:p w14:paraId="177144A5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1887809" w14:textId="77777777" w:rsidR="00F23132" w:rsidRPr="003B19FB" w:rsidRDefault="00F23132" w:rsidP="00F231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research project</w:t>
      </w:r>
    </w:p>
    <w:p w14:paraId="4B71E34F" w14:textId="77777777" w:rsidR="00F23132" w:rsidRDefault="00F23132" w:rsidP="00F23132">
      <w:pPr>
        <w:rPr>
          <w:rFonts w:asciiTheme="minorHAnsi" w:hAnsiTheme="minorHAnsi" w:cstheme="minorHAnsi"/>
        </w:rPr>
      </w:pPr>
    </w:p>
    <w:p w14:paraId="6B2A3912" w14:textId="018216B3" w:rsidR="00F23132" w:rsidRPr="006C1D94" w:rsidRDefault="00F23132" w:rsidP="00F23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</w:t>
      </w:r>
      <w:r w:rsidRPr="000E5E40">
        <w:rPr>
          <w:rFonts w:asciiTheme="minorHAnsi" w:hAnsiTheme="minorHAnsi" w:cstheme="minorHAnsi"/>
        </w:rPr>
        <w:t>A Multivariate Spectral Model with Adjustment for Unmeasured Confounders</w:t>
      </w:r>
      <w:r>
        <w:rPr>
          <w:rFonts w:asciiTheme="minorHAnsi" w:hAnsiTheme="minorHAnsi" w:cstheme="minorHAnsi"/>
        </w:rPr>
        <w:t>”</w:t>
      </w:r>
      <w:r w:rsidR="00B711EC">
        <w:rPr>
          <w:rFonts w:asciiTheme="minorHAnsi" w:hAnsiTheme="minorHAnsi" w:cstheme="minorHAnsi"/>
        </w:rPr>
        <w:t xml:space="preserve">: </w:t>
      </w:r>
      <w:r w:rsidR="00A47B41">
        <w:rPr>
          <w:rFonts w:asciiTheme="minorHAnsi" w:hAnsiTheme="minorHAnsi" w:cstheme="minorHAnsi"/>
        </w:rPr>
        <w:t>T</w:t>
      </w:r>
      <w:r w:rsidR="005E23C6">
        <w:rPr>
          <w:rFonts w:asciiTheme="minorHAnsi" w:hAnsiTheme="minorHAnsi" w:cstheme="minorHAnsi"/>
        </w:rPr>
        <w:t xml:space="preserve">o find causal effects, </w:t>
      </w:r>
      <w:r w:rsidR="00B711EC">
        <w:rPr>
          <w:rFonts w:asciiTheme="minorHAnsi" w:hAnsiTheme="minorHAnsi" w:cstheme="minorHAnsi"/>
        </w:rPr>
        <w:t xml:space="preserve">we propose a spectral method </w:t>
      </w:r>
      <w:r w:rsidR="00C6378D">
        <w:rPr>
          <w:rFonts w:asciiTheme="minorHAnsi" w:hAnsiTheme="minorHAnsi" w:cstheme="minorHAnsi"/>
        </w:rPr>
        <w:t xml:space="preserve">that uses Bayesian hierarchical models </w:t>
      </w:r>
      <w:r w:rsidR="00B711EC">
        <w:rPr>
          <w:rFonts w:asciiTheme="minorHAnsi" w:hAnsiTheme="minorHAnsi" w:cstheme="minorHAnsi"/>
        </w:rPr>
        <w:t xml:space="preserve">to adjust for </w:t>
      </w:r>
      <w:r w:rsidR="005E23C6">
        <w:rPr>
          <w:rFonts w:asciiTheme="minorHAnsi" w:hAnsiTheme="minorHAnsi" w:cstheme="minorHAnsi"/>
        </w:rPr>
        <w:t>spatial confounding</w:t>
      </w:r>
      <w:r w:rsidR="008B61E0">
        <w:rPr>
          <w:rFonts w:asciiTheme="minorHAnsi" w:hAnsiTheme="minorHAnsi" w:cstheme="minorHAnsi"/>
        </w:rPr>
        <w:t>.</w:t>
      </w:r>
      <w:r w:rsidR="00FB66AF">
        <w:rPr>
          <w:rFonts w:asciiTheme="minorHAnsi" w:hAnsiTheme="minorHAnsi" w:cstheme="minorHAnsi"/>
        </w:rPr>
        <w:t xml:space="preserve"> We use tensor coefficients to allow for them to vary by frequency and shrinkage prior </w:t>
      </w:r>
      <w:r w:rsidR="00FF6B72">
        <w:rPr>
          <w:rFonts w:asciiTheme="minorHAnsi" w:hAnsiTheme="minorHAnsi" w:cstheme="minorHAnsi"/>
        </w:rPr>
        <w:t>for</w:t>
      </w:r>
      <w:r w:rsidR="00BF12F0">
        <w:rPr>
          <w:rFonts w:asciiTheme="minorHAnsi" w:hAnsiTheme="minorHAnsi" w:cstheme="minorHAnsi"/>
        </w:rPr>
        <w:t xml:space="preserve"> </w:t>
      </w:r>
      <w:r w:rsidR="00FB66AF">
        <w:rPr>
          <w:rFonts w:asciiTheme="minorHAnsi" w:hAnsiTheme="minorHAnsi" w:cstheme="minorHAnsi"/>
        </w:rPr>
        <w:t>variable selection.</w:t>
      </w:r>
      <w:r w:rsidR="008B61E0">
        <w:rPr>
          <w:rFonts w:asciiTheme="minorHAnsi" w:hAnsiTheme="minorHAnsi" w:cstheme="minorHAnsi"/>
        </w:rPr>
        <w:t xml:space="preserve"> </w:t>
      </w:r>
      <w:r w:rsidR="00BF12F0">
        <w:rPr>
          <w:rFonts w:asciiTheme="minorHAnsi" w:hAnsiTheme="minorHAnsi" w:cstheme="minorHAnsi"/>
        </w:rPr>
        <w:t xml:space="preserve">We intend to </w:t>
      </w:r>
      <w:r w:rsidR="00B711EC">
        <w:rPr>
          <w:rFonts w:asciiTheme="minorHAnsi" w:hAnsiTheme="minorHAnsi" w:cstheme="minorHAnsi"/>
        </w:rPr>
        <w:t>analyz</w:t>
      </w:r>
      <w:r w:rsidR="008C1F50">
        <w:rPr>
          <w:rFonts w:asciiTheme="minorHAnsi" w:hAnsiTheme="minorHAnsi" w:cstheme="minorHAnsi"/>
        </w:rPr>
        <w:t>e</w:t>
      </w:r>
      <w:r w:rsidR="00B711EC">
        <w:rPr>
          <w:rFonts w:asciiTheme="minorHAnsi" w:hAnsiTheme="minorHAnsi" w:cstheme="minorHAnsi"/>
        </w:rPr>
        <w:t xml:space="preserve"> the effects of environmental and socioeconomic factors on health outcomes. </w:t>
      </w:r>
    </w:p>
    <w:p w14:paraId="42982321" w14:textId="77777777" w:rsidR="00F23132" w:rsidRPr="00F23132" w:rsidRDefault="00F23132" w:rsidP="00F23132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02322BEA" w14:textId="1E7CCA7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</w:t>
      </w:r>
      <w:r w:rsidR="0091600F">
        <w:rPr>
          <w:rFonts w:asciiTheme="minorHAnsi" w:hAnsiTheme="minorHAnsi" w:cstheme="minorHAnsi"/>
        </w:rPr>
        <w:t xml:space="preserve"> SAS,</w:t>
      </w:r>
      <w:r w:rsidR="00DB4F43">
        <w:rPr>
          <w:rFonts w:asciiTheme="minorHAnsi" w:hAnsiTheme="minorHAnsi" w:cstheme="minorHAnsi"/>
        </w:rPr>
        <w:t xml:space="preserve"> Matlab</w:t>
      </w:r>
      <w:r w:rsidR="00057FE2">
        <w:rPr>
          <w:rFonts w:asciiTheme="minorHAnsi" w:hAnsiTheme="minorHAnsi" w:cstheme="minorHAnsi"/>
        </w:rPr>
        <w:t>, Java</w:t>
      </w: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August 2022 to present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485B0021" w14:textId="64886FCF" w:rsidR="00520081" w:rsidRDefault="00A626B8" w:rsidP="00520081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</w:t>
      </w:r>
      <w:r w:rsidR="00520081">
        <w:rPr>
          <w:rFonts w:asciiTheme="minorHAnsi" w:hAnsiTheme="minorHAnsi" w:cstheme="minorHAnsi"/>
          <w:bCs/>
        </w:rPr>
        <w:t>elp with developing and evaluating analytic methods based on win statistics</w:t>
      </w:r>
    </w:p>
    <w:p w14:paraId="564C0394" w14:textId="65B76999" w:rsidR="00EF5A1D" w:rsidRPr="00520081" w:rsidRDefault="00EF5A1D" w:rsidP="00520081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  <w:r w:rsidR="00520081">
        <w:rPr>
          <w:rFonts w:asciiTheme="minorHAnsi" w:hAnsiTheme="minorHAnsi" w:cstheme="minorHAnsi"/>
          <w:bCs/>
        </w:rPr>
        <w:t xml:space="preserve"> and r</w:t>
      </w:r>
      <w:r w:rsidRPr="00520081">
        <w:rPr>
          <w:rFonts w:asciiTheme="minorHAnsi" w:hAnsiTheme="minorHAnsi" w:cstheme="minorHAnsi"/>
          <w:bCs/>
        </w:rPr>
        <w:t>eceived training on ethic</w:t>
      </w:r>
      <w:r w:rsidR="0005361A" w:rsidRPr="00520081">
        <w:rPr>
          <w:rFonts w:asciiTheme="minorHAnsi" w:hAnsiTheme="minorHAnsi" w:cstheme="minorHAnsi"/>
          <w:bCs/>
        </w:rPr>
        <w:t>s of</w:t>
      </w:r>
      <w:r w:rsidRPr="00520081">
        <w:rPr>
          <w:rFonts w:asciiTheme="minorHAnsi" w:hAnsiTheme="minorHAnsi" w:cstheme="minorHAnsi"/>
          <w:bCs/>
        </w:rPr>
        <w:t xml:space="preserve">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>, July 2023 to present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047F24A5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 xml:space="preserve">reate statistical models to understand causes </w:t>
      </w:r>
      <w:r w:rsidR="005B4D3E">
        <w:rPr>
          <w:rFonts w:asciiTheme="minorHAnsi" w:hAnsiTheme="minorHAnsi" w:cstheme="minorHAnsi"/>
          <w:bCs/>
        </w:rPr>
        <w:t>of</w:t>
      </w:r>
      <w:r w:rsidR="0056326C">
        <w:rPr>
          <w:rFonts w:asciiTheme="minorHAnsi" w:hAnsiTheme="minorHAnsi" w:cstheme="minorHAnsi"/>
          <w:bCs/>
        </w:rPr>
        <w:t xml:space="preserve"> </w:t>
      </w:r>
      <w:r w:rsidR="0012672D">
        <w:rPr>
          <w:rFonts w:asciiTheme="minorHAnsi" w:hAnsiTheme="minorHAnsi" w:cstheme="minorHAnsi"/>
          <w:bCs/>
        </w:rPr>
        <w:t xml:space="preserve">harmful </w:t>
      </w:r>
      <w:r w:rsidR="0056326C">
        <w:rPr>
          <w:rFonts w:asciiTheme="minorHAnsi" w:hAnsiTheme="minorHAnsi" w:cstheme="minorHAnsi"/>
          <w:bCs/>
        </w:rPr>
        <w:t>algal blooms</w:t>
      </w:r>
    </w:p>
    <w:p w14:paraId="17EB68E6" w14:textId="4A1E9236" w:rsidR="0056326C" w:rsidRPr="003639A8" w:rsidRDefault="009F0F1A" w:rsidP="00461D05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04894275" w14:textId="77777777" w:rsidR="00FF6B72" w:rsidRDefault="00FF6B72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5275995C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7FF9938F" w14:textId="61486729" w:rsidR="00C0445E" w:rsidRPr="00E32B40" w:rsidRDefault="00DB4819" w:rsidP="00171A6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02130AD0" w14:textId="77777777" w:rsidR="00B32B12" w:rsidRDefault="00B32B12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022C8C67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>Adam E. M. Eltorai, Jeffrey A. Bakal, Daniel W. Kim, David E. Wazer</w:t>
      </w:r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Debinski</w:t>
      </w:r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7C8078A6" w14:textId="1ECE5779" w:rsidR="00CF4DA6" w:rsidRDefault="00CF4DA6" w:rsidP="00511A3F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lastRenderedPageBreak/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62583397" w14:textId="56B83125" w:rsidR="00E32B40" w:rsidRDefault="008634C4" w:rsidP="00A90527"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7A73A9BD" w14:textId="77777777" w:rsidR="00511A3F" w:rsidRPr="004915A5" w:rsidRDefault="00511A3F" w:rsidP="00A90527"/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0F905CDE" w14:textId="3E9E08EB" w:rsidR="00A90527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lastRenderedPageBreak/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22 to present</w:t>
      </w:r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bjreich</w:t>
      </w:r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34ABA4BE" w14:textId="35631A3B" w:rsidR="002E1CD6" w:rsidRPr="003B19FB" w:rsidRDefault="002E1CD6" w:rsidP="002E1CD6">
      <w:pPr>
        <w:rPr>
          <w:rFonts w:asciiTheme="minorHAnsi" w:hAnsiTheme="minorHAnsi" w:cstheme="minorHAnsi"/>
        </w:rPr>
      </w:pPr>
      <w:bookmarkStart w:id="0" w:name="_Hlk148274271"/>
      <w:r>
        <w:rPr>
          <w:rFonts w:asciiTheme="minorHAnsi" w:hAnsiTheme="minorHAnsi" w:cstheme="minorHAnsi"/>
          <w:b/>
        </w:rPr>
        <w:t>Natalie Nelson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Associate Professor</w:t>
      </w:r>
    </w:p>
    <w:p w14:paraId="37DBE3A4" w14:textId="49018CF2" w:rsidR="002E1CD6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Biological and Agricultural Engineering, North Carolina State University</w:t>
      </w:r>
    </w:p>
    <w:p w14:paraId="73C732DB" w14:textId="3BF122B5" w:rsidR="002E1CD6" w:rsidRPr="003B19FB" w:rsidRDefault="002E1CD6" w:rsidP="002E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Pr="002E1CD6">
        <w:rPr>
          <w:rFonts w:asciiTheme="minorHAnsi" w:hAnsiTheme="minorHAnsi" w:cstheme="minorHAnsi"/>
        </w:rPr>
        <w:t>919-515-6741</w:t>
      </w:r>
    </w:p>
    <w:p w14:paraId="09B8E386" w14:textId="716A4C96" w:rsidR="002E1CD6" w:rsidRPr="003B19FB" w:rsidRDefault="002E1CD6" w:rsidP="002E1CD6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2E1CD6">
        <w:rPr>
          <w:rFonts w:asciiTheme="minorHAnsi" w:hAnsiTheme="minorHAnsi" w:cstheme="minorHAnsi"/>
        </w:rPr>
        <w:t>nnelson4@ncsu.edu</w:t>
      </w:r>
    </w:p>
    <w:bookmarkEnd w:id="0"/>
    <w:p w14:paraId="64F8B7AF" w14:textId="77777777" w:rsidR="002E1CD6" w:rsidRDefault="002E1CD6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149757DF" w14:textId="0A14E981" w:rsidR="00511A3F" w:rsidRDefault="000A6449" w:rsidP="000A6449">
      <w:pPr>
        <w:rPr>
          <w:rStyle w:val="Hyperlink"/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9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666E4A85" w14:textId="77777777" w:rsidR="000F7C47" w:rsidRPr="003B19FB" w:rsidRDefault="000F7C47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paper</w:t>
      </w:r>
      <w:r>
        <w:rPr>
          <w:bCs/>
        </w:rPr>
        <w:t>s</w:t>
      </w:r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2F9B9291" w14:textId="2C4B07BC" w:rsidR="00EF64A8" w:rsidRPr="004915A5" w:rsidRDefault="00EF64A8" w:rsidP="00A90527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sectPr w:rsidR="00EF64A8" w:rsidRPr="004915A5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4369" w14:textId="77777777" w:rsidR="003C29CB" w:rsidRDefault="003C29CB" w:rsidP="005A7565">
      <w:r>
        <w:separator/>
      </w:r>
    </w:p>
  </w:endnote>
  <w:endnote w:type="continuationSeparator" w:id="0">
    <w:p w14:paraId="62319580" w14:textId="77777777" w:rsidR="003C29CB" w:rsidRDefault="003C29C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B3F2" w14:textId="77777777" w:rsidR="003C29CB" w:rsidRDefault="003C29CB" w:rsidP="005A7565">
      <w:r>
        <w:separator/>
      </w:r>
    </w:p>
  </w:footnote>
  <w:footnote w:type="continuationSeparator" w:id="0">
    <w:p w14:paraId="16BD757B" w14:textId="77777777" w:rsidR="003C29CB" w:rsidRDefault="003C29C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074F0"/>
    <w:rsid w:val="0001147B"/>
    <w:rsid w:val="00016B12"/>
    <w:rsid w:val="000179BC"/>
    <w:rsid w:val="000208CD"/>
    <w:rsid w:val="00020AA6"/>
    <w:rsid w:val="00023E0C"/>
    <w:rsid w:val="00030629"/>
    <w:rsid w:val="00030C5E"/>
    <w:rsid w:val="00043C0B"/>
    <w:rsid w:val="00051065"/>
    <w:rsid w:val="00052FA9"/>
    <w:rsid w:val="0005361A"/>
    <w:rsid w:val="00057FE2"/>
    <w:rsid w:val="00062769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5E40"/>
    <w:rsid w:val="000E6D36"/>
    <w:rsid w:val="000F7C47"/>
    <w:rsid w:val="00104737"/>
    <w:rsid w:val="00107D1B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02E7E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2E1CD6"/>
    <w:rsid w:val="0031398D"/>
    <w:rsid w:val="00313A12"/>
    <w:rsid w:val="00317A5A"/>
    <w:rsid w:val="0033557D"/>
    <w:rsid w:val="003363CC"/>
    <w:rsid w:val="00340DA6"/>
    <w:rsid w:val="00353C1E"/>
    <w:rsid w:val="00362236"/>
    <w:rsid w:val="003639A8"/>
    <w:rsid w:val="00363CFD"/>
    <w:rsid w:val="00365858"/>
    <w:rsid w:val="00374276"/>
    <w:rsid w:val="00381598"/>
    <w:rsid w:val="00384E3D"/>
    <w:rsid w:val="00393676"/>
    <w:rsid w:val="003A0D27"/>
    <w:rsid w:val="003A6261"/>
    <w:rsid w:val="003B19FB"/>
    <w:rsid w:val="003C29C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11A3F"/>
    <w:rsid w:val="00520081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1383"/>
    <w:rsid w:val="005A37A5"/>
    <w:rsid w:val="005A7565"/>
    <w:rsid w:val="005B3DE2"/>
    <w:rsid w:val="005B4D3E"/>
    <w:rsid w:val="005D489D"/>
    <w:rsid w:val="005E23C6"/>
    <w:rsid w:val="005E4630"/>
    <w:rsid w:val="00603FB2"/>
    <w:rsid w:val="006044D2"/>
    <w:rsid w:val="00605767"/>
    <w:rsid w:val="0062028D"/>
    <w:rsid w:val="00623E72"/>
    <w:rsid w:val="00633D4B"/>
    <w:rsid w:val="00635AE1"/>
    <w:rsid w:val="00636BAB"/>
    <w:rsid w:val="00644F9A"/>
    <w:rsid w:val="00660DB1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08F9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B61E0"/>
    <w:rsid w:val="008C1F50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1600F"/>
    <w:rsid w:val="00922069"/>
    <w:rsid w:val="00940F57"/>
    <w:rsid w:val="0094201C"/>
    <w:rsid w:val="00955323"/>
    <w:rsid w:val="0096105F"/>
    <w:rsid w:val="009636A2"/>
    <w:rsid w:val="00976931"/>
    <w:rsid w:val="0098550F"/>
    <w:rsid w:val="0099148A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3984"/>
    <w:rsid w:val="00A04473"/>
    <w:rsid w:val="00A10492"/>
    <w:rsid w:val="00A151B0"/>
    <w:rsid w:val="00A23D2E"/>
    <w:rsid w:val="00A278BF"/>
    <w:rsid w:val="00A309CE"/>
    <w:rsid w:val="00A40A32"/>
    <w:rsid w:val="00A47B41"/>
    <w:rsid w:val="00A507EB"/>
    <w:rsid w:val="00A56E67"/>
    <w:rsid w:val="00A56F28"/>
    <w:rsid w:val="00A626B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1C93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12F0"/>
    <w:rsid w:val="00BF2BDF"/>
    <w:rsid w:val="00BF2D65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1A79"/>
    <w:rsid w:val="00C86C74"/>
    <w:rsid w:val="00C91D8D"/>
    <w:rsid w:val="00CA49ED"/>
    <w:rsid w:val="00CA7174"/>
    <w:rsid w:val="00CB10ED"/>
    <w:rsid w:val="00CC43F4"/>
    <w:rsid w:val="00CC5F0D"/>
    <w:rsid w:val="00CD7D32"/>
    <w:rsid w:val="00CE59F6"/>
    <w:rsid w:val="00CF182D"/>
    <w:rsid w:val="00CF4DA6"/>
    <w:rsid w:val="00D00C78"/>
    <w:rsid w:val="00D038E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04F8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B5E8A"/>
    <w:rsid w:val="00FB66AF"/>
    <w:rsid w:val="00FC3346"/>
    <w:rsid w:val="00FE5369"/>
    <w:rsid w:val="00FF4266"/>
    <w:rsid w:val="00FF6B7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stin_post@ncs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2024-01-07T23:40:00Z</dcterms:created>
  <dcterms:modified xsi:type="dcterms:W3CDTF">2024-01-07T23:41:00Z</dcterms:modified>
</cp:coreProperties>
</file>
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0EEDEBA7" w14:textId="77777777" w:rsidR="005528C3" w:rsidRDefault="005528C3" w:rsidP="00CD7D32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3335 Leesville Towns Ct. </w:t>
      </w:r>
    </w:p>
    <w:p w14:paraId="5F4249DB" w14:textId="21355B51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Raleigh, NC 27613</w:t>
      </w: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0E2F9E2F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 w:rsidR="000074F0">
        <w:rPr>
          <w:rFonts w:asciiTheme="minorHAnsi" w:hAnsiTheme="minorHAnsi" w:cstheme="minorHAnsi"/>
        </w:rPr>
        <w:t xml:space="preserve"> and hierarchical modeling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>, c</w:t>
      </w:r>
      <w:r w:rsidRPr="000E5E40">
        <w:rPr>
          <w:rFonts w:asciiTheme="minorHAnsi" w:hAnsiTheme="minorHAnsi" w:cstheme="minorHAnsi"/>
        </w:rPr>
        <w:t>limate and environmental applications</w:t>
      </w:r>
      <w:r w:rsidR="005A1383">
        <w:rPr>
          <w:rFonts w:asciiTheme="minorHAnsi" w:hAnsiTheme="minorHAnsi" w:cstheme="minorHAnsi"/>
        </w:rPr>
        <w:t>, causal inference, probabilistic machine learning</w:t>
      </w:r>
      <w:r w:rsidR="003639A8">
        <w:rPr>
          <w:rFonts w:asciiTheme="minorHAnsi" w:hAnsiTheme="minorHAnsi" w:cstheme="minorHAnsi"/>
        </w:rPr>
        <w:t>, medical imaging analysis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20027E04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 One</w:t>
      </w:r>
      <w:r w:rsidR="00B711EC">
        <w:rPr>
          <w:rFonts w:asciiTheme="minorHAnsi" w:hAnsiTheme="minorHAnsi" w:cstheme="minorHAnsi"/>
        </w:rPr>
        <w:t xml:space="preserve"> potential application</w:t>
      </w:r>
      <w:r w:rsidR="008B61E0">
        <w:rPr>
          <w:rFonts w:asciiTheme="minorHAnsi" w:hAnsiTheme="minorHAnsi" w:cstheme="minorHAnsi"/>
        </w:rPr>
        <w:t xml:space="preserve"> is </w:t>
      </w:r>
      <w:r w:rsidR="008C1F50">
        <w:rPr>
          <w:rFonts w:asciiTheme="minorHAnsi" w:hAnsiTheme="minorHAnsi" w:cstheme="minorHAnsi"/>
        </w:rPr>
        <w:t>to</w:t>
      </w:r>
      <w:r w:rsidR="00B711EC">
        <w:rPr>
          <w:rFonts w:asciiTheme="minorHAnsi" w:hAnsiTheme="minorHAnsi" w:cstheme="minorHAnsi"/>
        </w:rPr>
        <w:t xml:space="preserve"> 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3143B26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 xml:space="preserve">, </w:t>
      </w:r>
      <w:proofErr w:type="spellStart"/>
      <w:r w:rsidR="00DB4F43">
        <w:rPr>
          <w:rFonts w:asciiTheme="minorHAnsi" w:hAnsiTheme="minorHAnsi" w:cstheme="minorHAnsi"/>
        </w:rPr>
        <w:t>Matlab</w:t>
      </w:r>
      <w:proofErr w:type="spellEnd"/>
      <w:r w:rsidR="00057FE2">
        <w:rPr>
          <w:rFonts w:asciiTheme="minorHAnsi" w:hAnsiTheme="minorHAnsi" w:cstheme="minorHAnsi"/>
        </w:rPr>
        <w:t>, SAS,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Default="00A67EF0" w:rsidP="009A2427">
      <w:pPr>
        <w:rPr>
          <w:bCs/>
        </w:rPr>
      </w:pPr>
    </w:p>
    <w:p w14:paraId="71C74B3A" w14:textId="77777777" w:rsidR="00826054" w:rsidRPr="003B19FB" w:rsidRDefault="00826054" w:rsidP="00826054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059DD467" w14:textId="77777777" w:rsidR="00826054" w:rsidRDefault="00826054" w:rsidP="00826054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2EA2F4A" w14:textId="77777777" w:rsidR="00826054" w:rsidRDefault="00826054" w:rsidP="00826054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3D24E261" w14:textId="77777777" w:rsidR="00826054" w:rsidRDefault="00826054" w:rsidP="00826054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4B0D7B6E" w14:textId="77777777" w:rsidR="00826054" w:rsidRDefault="00826054" w:rsidP="00826054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5F44FCC8" w14:textId="77777777" w:rsidR="00826054" w:rsidRPr="00AD5BA9" w:rsidRDefault="00826054" w:rsidP="00826054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74A26BFB" w14:textId="77777777" w:rsidR="00826054" w:rsidRPr="00AD5BA9" w:rsidRDefault="00826054" w:rsidP="00826054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16156888" w14:textId="77777777" w:rsidR="00826054" w:rsidRPr="003B19FB" w:rsidRDefault="00826054" w:rsidP="00826054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4E57F60F" w14:textId="77777777" w:rsidR="00826054" w:rsidRPr="003B19FB" w:rsidRDefault="00826054" w:rsidP="0082605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1F877052" w14:textId="77777777" w:rsidR="00826054" w:rsidRDefault="00826054" w:rsidP="00826054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29ECCF95" w14:textId="77777777" w:rsidR="00826054" w:rsidRDefault="00826054" w:rsidP="008260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Used music as artifacts to help students think about history in the appropriate contexts </w:t>
      </w:r>
      <w:r>
        <w:rPr>
          <w:bCs/>
        </w:rPr>
        <w:lastRenderedPageBreak/>
        <w:t xml:space="preserve">and cultivate critical </w:t>
      </w:r>
      <w:proofErr w:type="gramStart"/>
      <w:r>
        <w:rPr>
          <w:bCs/>
        </w:rPr>
        <w:t>thinking</w:t>
      </w:r>
      <w:proofErr w:type="gramEnd"/>
    </w:p>
    <w:p w14:paraId="7CE46024" w14:textId="77777777" w:rsidR="00826054" w:rsidRDefault="00826054" w:rsidP="008260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proofErr w:type="gramStart"/>
      <w:r>
        <w:rPr>
          <w:bCs/>
        </w:rPr>
        <w:t>exams</w:t>
      </w:r>
      <w:proofErr w:type="gramEnd"/>
    </w:p>
    <w:p w14:paraId="60493D30" w14:textId="77777777" w:rsidR="00826054" w:rsidRPr="00735023" w:rsidRDefault="00826054" w:rsidP="00826054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</w:t>
      </w:r>
      <w:proofErr w:type="gramStart"/>
      <w:r w:rsidRPr="00735023">
        <w:rPr>
          <w:bCs/>
        </w:rPr>
        <w:t>paper</w:t>
      </w:r>
      <w:r>
        <w:rPr>
          <w:bCs/>
        </w:rPr>
        <w:t>s</w:t>
      </w:r>
      <w:proofErr w:type="gramEnd"/>
    </w:p>
    <w:p w14:paraId="74BD3ADE" w14:textId="77777777" w:rsidR="00826054" w:rsidRDefault="00826054" w:rsidP="00826054">
      <w:pPr>
        <w:rPr>
          <w:rFonts w:asciiTheme="minorHAnsi" w:hAnsiTheme="minorHAnsi" w:cstheme="minorHAnsi"/>
        </w:rPr>
      </w:pPr>
    </w:p>
    <w:p w14:paraId="1A884E16" w14:textId="77777777" w:rsidR="00826054" w:rsidRDefault="00826054" w:rsidP="008260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7A286A25" w14:textId="77777777" w:rsidR="00826054" w:rsidRPr="003B19FB" w:rsidRDefault="00826054" w:rsidP="00826054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7B7D0A92" w14:textId="77777777" w:rsidR="00826054" w:rsidRPr="009B70E6" w:rsidRDefault="00826054" w:rsidP="0082605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070B6A12" w14:textId="77777777" w:rsidR="00826054" w:rsidRPr="009B70E6" w:rsidRDefault="00826054" w:rsidP="0082605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5BF0DEB9" w14:textId="77777777" w:rsidR="00826054" w:rsidRPr="009B70E6" w:rsidRDefault="00826054" w:rsidP="0082605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429D4329" w14:textId="77777777" w:rsidR="00826054" w:rsidRPr="009B70E6" w:rsidRDefault="00826054" w:rsidP="0082605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 xml:space="preserve">tutoring sessions per </w:t>
      </w:r>
      <w:proofErr w:type="gramStart"/>
      <w:r w:rsidRPr="009B70E6">
        <w:rPr>
          <w:rFonts w:ascii="Times New Roman" w:hAnsi="Times New Roman"/>
          <w:sz w:val="24"/>
          <w:szCs w:val="24"/>
        </w:rPr>
        <w:t>week</w:t>
      </w:r>
      <w:proofErr w:type="gramEnd"/>
    </w:p>
    <w:p w14:paraId="26266193" w14:textId="77777777" w:rsidR="00826054" w:rsidRPr="004915A5" w:rsidRDefault="00826054" w:rsidP="0082605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Provided feedback for papers through online </w:t>
      </w:r>
      <w:proofErr w:type="gramStart"/>
      <w:r w:rsidRPr="009B70E6">
        <w:rPr>
          <w:rFonts w:ascii="Times New Roman" w:hAnsi="Times New Roman"/>
          <w:sz w:val="24"/>
          <w:szCs w:val="24"/>
        </w:rPr>
        <w:t>tutoring</w:t>
      </w:r>
      <w:proofErr w:type="gramEnd"/>
    </w:p>
    <w:p w14:paraId="256EB64E" w14:textId="77777777" w:rsidR="0037343E" w:rsidRDefault="0037343E" w:rsidP="0037343E">
      <w:pPr>
        <w:rPr>
          <w:rFonts w:asciiTheme="minorHAnsi" w:hAnsiTheme="minorHAnsi" w:cstheme="minorHAnsi"/>
          <w:b/>
        </w:rPr>
      </w:pPr>
    </w:p>
    <w:p w14:paraId="23549D2A" w14:textId="77777777" w:rsidR="0037343E" w:rsidRPr="002456F1" w:rsidRDefault="0037343E" w:rsidP="003734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2009 to 2012</w:t>
      </w:r>
    </w:p>
    <w:p w14:paraId="001E0B09" w14:textId="77777777" w:rsidR="0037343E" w:rsidRDefault="0037343E" w:rsidP="0037343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Teaching Assistant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School of Music</w:t>
      </w:r>
    </w:p>
    <w:p w14:paraId="1B9A0348" w14:textId="77777777" w:rsidR="0037343E" w:rsidRPr="009B70E6" w:rsidRDefault="0037343E" w:rsidP="0037343E">
      <w:pPr>
        <w:pStyle w:val="ListParagraph"/>
        <w:numPr>
          <w:ilvl w:val="0"/>
          <w:numId w:val="8"/>
        </w:numPr>
        <w:tabs>
          <w:tab w:val="left" w:pos="1440"/>
          <w:tab w:val="left" w:pos="2250"/>
        </w:tabs>
        <w:rPr>
          <w:bCs/>
        </w:rPr>
      </w:pPr>
      <w:r w:rsidRPr="009B70E6">
        <w:rPr>
          <w:bCs/>
        </w:rPr>
        <w:t>Undergraduate History of Music I &amp; II (Fall 2011, Spring 2012)</w:t>
      </w:r>
    </w:p>
    <w:p w14:paraId="7E7C9EAC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Gave </w:t>
      </w:r>
      <w:r w:rsidRPr="009B70E6">
        <w:rPr>
          <w:rFonts w:ascii="Times New Roman" w:hAnsi="Times New Roman"/>
          <w:sz w:val="24"/>
          <w:szCs w:val="24"/>
        </w:rPr>
        <w:t xml:space="preserve">one-hour lectures in weekly discussion </w:t>
      </w:r>
      <w:proofErr w:type="gramStart"/>
      <w:r w:rsidRPr="009B70E6">
        <w:rPr>
          <w:rFonts w:ascii="Times New Roman" w:hAnsi="Times New Roman"/>
          <w:sz w:val="24"/>
          <w:szCs w:val="24"/>
        </w:rPr>
        <w:t>sessions</w:t>
      </w:r>
      <w:proofErr w:type="gramEnd"/>
      <w:r w:rsidRPr="009B70E6">
        <w:rPr>
          <w:rFonts w:ascii="Times New Roman" w:hAnsi="Times New Roman"/>
          <w:sz w:val="24"/>
          <w:szCs w:val="24"/>
        </w:rPr>
        <w:t xml:space="preserve"> </w:t>
      </w:r>
    </w:p>
    <w:p w14:paraId="0DE01995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Helped students review class </w:t>
      </w:r>
      <w:proofErr w:type="gramStart"/>
      <w:r w:rsidRPr="009B70E6">
        <w:rPr>
          <w:rFonts w:ascii="Times New Roman" w:hAnsi="Times New Roman"/>
          <w:sz w:val="24"/>
          <w:szCs w:val="24"/>
        </w:rPr>
        <w:t>materials</w:t>
      </w:r>
      <w:proofErr w:type="gramEnd"/>
    </w:p>
    <w:p w14:paraId="69422E96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the professor design quiz</w:t>
      </w:r>
      <w:r>
        <w:rPr>
          <w:rFonts w:ascii="Times New Roman" w:hAnsi="Times New Roman"/>
          <w:sz w:val="24"/>
          <w:szCs w:val="24"/>
        </w:rPr>
        <w:t>zes</w:t>
      </w:r>
      <w:r w:rsidRPr="009B70E6">
        <w:rPr>
          <w:rFonts w:ascii="Times New Roman" w:hAnsi="Times New Roman"/>
          <w:sz w:val="24"/>
          <w:szCs w:val="24"/>
        </w:rPr>
        <w:t>, exam</w:t>
      </w:r>
      <w:r>
        <w:rPr>
          <w:rFonts w:ascii="Times New Roman" w:hAnsi="Times New Roman"/>
          <w:sz w:val="24"/>
          <w:szCs w:val="24"/>
        </w:rPr>
        <w:t>s</w:t>
      </w:r>
      <w:r w:rsidRPr="009B70E6">
        <w:rPr>
          <w:rFonts w:ascii="Times New Roman" w:hAnsi="Times New Roman"/>
          <w:sz w:val="24"/>
          <w:szCs w:val="24"/>
        </w:rPr>
        <w:t xml:space="preserve">, and reviewing </w:t>
      </w:r>
      <w:proofErr w:type="gramStart"/>
      <w:r w:rsidRPr="009B70E6">
        <w:rPr>
          <w:rFonts w:ascii="Times New Roman" w:hAnsi="Times New Roman"/>
          <w:sz w:val="24"/>
          <w:szCs w:val="24"/>
        </w:rPr>
        <w:t>tables</w:t>
      </w:r>
      <w:proofErr w:type="gramEnd"/>
    </w:p>
    <w:p w14:paraId="2B0218F2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Graded assignments, performance papers, exams, and quizzes</w:t>
      </w:r>
    </w:p>
    <w:p w14:paraId="0A83B756" w14:textId="77777777" w:rsidR="0037343E" w:rsidRPr="009B70E6" w:rsidRDefault="0037343E" w:rsidP="0037343E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Graduate Music History I &amp; II (Fall 2010, Spring 2011, Fall 2011)</w:t>
      </w:r>
    </w:p>
    <w:p w14:paraId="7A1D134A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Helped students review class </w:t>
      </w:r>
      <w:proofErr w:type="gramStart"/>
      <w:r w:rsidRPr="009B70E6">
        <w:rPr>
          <w:rFonts w:ascii="Times New Roman" w:hAnsi="Times New Roman"/>
          <w:sz w:val="24"/>
          <w:szCs w:val="24"/>
        </w:rPr>
        <w:t>materials</w:t>
      </w:r>
      <w:proofErr w:type="gramEnd"/>
    </w:p>
    <w:p w14:paraId="4879EECD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the professor design quiz</w:t>
      </w:r>
      <w:r>
        <w:rPr>
          <w:rFonts w:ascii="Times New Roman" w:hAnsi="Times New Roman"/>
          <w:sz w:val="24"/>
          <w:szCs w:val="24"/>
        </w:rPr>
        <w:t>zes</w:t>
      </w:r>
      <w:r w:rsidRPr="009B70E6">
        <w:rPr>
          <w:rFonts w:ascii="Times New Roman" w:hAnsi="Times New Roman"/>
          <w:sz w:val="24"/>
          <w:szCs w:val="24"/>
        </w:rPr>
        <w:t>, exam</w:t>
      </w:r>
      <w:r>
        <w:rPr>
          <w:rFonts w:ascii="Times New Roman" w:hAnsi="Times New Roman"/>
          <w:sz w:val="24"/>
          <w:szCs w:val="24"/>
        </w:rPr>
        <w:t>s</w:t>
      </w:r>
      <w:r w:rsidRPr="009B70E6">
        <w:rPr>
          <w:rFonts w:ascii="Times New Roman" w:hAnsi="Times New Roman"/>
          <w:sz w:val="24"/>
          <w:szCs w:val="24"/>
        </w:rPr>
        <w:t xml:space="preserve">, and reviewing </w:t>
      </w:r>
      <w:proofErr w:type="gramStart"/>
      <w:r w:rsidRPr="009B70E6">
        <w:rPr>
          <w:rFonts w:ascii="Times New Roman" w:hAnsi="Times New Roman"/>
          <w:sz w:val="24"/>
          <w:szCs w:val="24"/>
        </w:rPr>
        <w:t>tables</w:t>
      </w:r>
      <w:proofErr w:type="gramEnd"/>
    </w:p>
    <w:p w14:paraId="08CAFE20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Guest l</w:t>
      </w:r>
      <w:r w:rsidRPr="009B70E6">
        <w:rPr>
          <w:rFonts w:ascii="Times New Roman" w:hAnsi="Times New Roman"/>
          <w:sz w:val="24"/>
          <w:szCs w:val="24"/>
        </w:rPr>
        <w:t xml:space="preserve">ectured </w:t>
      </w:r>
      <w:r>
        <w:rPr>
          <w:rFonts w:ascii="Times New Roman" w:hAnsi="Times New Roman"/>
          <w:sz w:val="24"/>
          <w:szCs w:val="24"/>
        </w:rPr>
        <w:t xml:space="preserve">at the request of </w:t>
      </w:r>
      <w:r w:rsidRPr="009B70E6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9B70E6">
        <w:rPr>
          <w:rFonts w:ascii="Times New Roman" w:hAnsi="Times New Roman"/>
          <w:sz w:val="24"/>
          <w:szCs w:val="24"/>
        </w:rPr>
        <w:t>professor</w:t>
      </w:r>
      <w:proofErr w:type="gramEnd"/>
    </w:p>
    <w:p w14:paraId="6E83C852" w14:textId="77777777" w:rsidR="0037343E" w:rsidRPr="009B70E6" w:rsidRDefault="0037343E" w:rsidP="0037343E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Introduction to Graduate Studies (Fall 2010, Spring 2011)</w:t>
      </w:r>
    </w:p>
    <w:p w14:paraId="50A8E28E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Assisted the professor design research </w:t>
      </w:r>
      <w:proofErr w:type="gramStart"/>
      <w:r w:rsidRPr="009B70E6">
        <w:rPr>
          <w:rFonts w:ascii="Times New Roman" w:hAnsi="Times New Roman"/>
          <w:sz w:val="24"/>
          <w:szCs w:val="24"/>
        </w:rPr>
        <w:t>assignments</w:t>
      </w:r>
      <w:proofErr w:type="gramEnd"/>
      <w:r w:rsidRPr="009B70E6">
        <w:rPr>
          <w:rFonts w:ascii="Times New Roman" w:hAnsi="Times New Roman"/>
          <w:sz w:val="24"/>
          <w:szCs w:val="24"/>
        </w:rPr>
        <w:t xml:space="preserve"> </w:t>
      </w:r>
    </w:p>
    <w:p w14:paraId="7A0849A8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Checked students’ answers in </w:t>
      </w:r>
      <w:proofErr w:type="gramStart"/>
      <w:r w:rsidRPr="009B70E6">
        <w:rPr>
          <w:rFonts w:ascii="Times New Roman" w:hAnsi="Times New Roman"/>
          <w:sz w:val="24"/>
          <w:szCs w:val="24"/>
        </w:rPr>
        <w:t>assignments</w:t>
      </w:r>
      <w:proofErr w:type="gramEnd"/>
    </w:p>
    <w:p w14:paraId="2AFEBDB3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Helped students review class </w:t>
      </w:r>
      <w:proofErr w:type="gramStart"/>
      <w:r w:rsidRPr="009B70E6">
        <w:rPr>
          <w:rFonts w:ascii="Times New Roman" w:hAnsi="Times New Roman"/>
          <w:sz w:val="24"/>
          <w:szCs w:val="24"/>
        </w:rPr>
        <w:t>materials</w:t>
      </w:r>
      <w:proofErr w:type="gramEnd"/>
    </w:p>
    <w:p w14:paraId="09C045AF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Guest l</w:t>
      </w:r>
      <w:r w:rsidRPr="009B70E6">
        <w:rPr>
          <w:rFonts w:ascii="Times New Roman" w:hAnsi="Times New Roman"/>
          <w:sz w:val="24"/>
          <w:szCs w:val="24"/>
        </w:rPr>
        <w:t xml:space="preserve">ectured </w:t>
      </w:r>
      <w:r>
        <w:rPr>
          <w:rFonts w:ascii="Times New Roman" w:hAnsi="Times New Roman"/>
          <w:sz w:val="24"/>
          <w:szCs w:val="24"/>
        </w:rPr>
        <w:t xml:space="preserve">at the request of </w:t>
      </w:r>
      <w:r w:rsidRPr="009B70E6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9B70E6">
        <w:rPr>
          <w:rFonts w:ascii="Times New Roman" w:hAnsi="Times New Roman"/>
          <w:sz w:val="24"/>
          <w:szCs w:val="24"/>
        </w:rPr>
        <w:t>professor</w:t>
      </w:r>
      <w:proofErr w:type="gramEnd"/>
    </w:p>
    <w:p w14:paraId="303E1342" w14:textId="77777777" w:rsidR="0037343E" w:rsidRPr="009B70E6" w:rsidRDefault="0037343E" w:rsidP="0037343E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Great Musicians (Music Appreciation) (Fall 2009, Spring 2010)</w:t>
      </w:r>
    </w:p>
    <w:p w14:paraId="587585CB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Gave two one-hour lectures in weekly discussion </w:t>
      </w:r>
      <w:proofErr w:type="gramStart"/>
      <w:r w:rsidRPr="009B70E6">
        <w:rPr>
          <w:rFonts w:ascii="Times New Roman" w:hAnsi="Times New Roman"/>
          <w:sz w:val="24"/>
          <w:szCs w:val="24"/>
        </w:rPr>
        <w:t>sessions</w:t>
      </w:r>
      <w:proofErr w:type="gramEnd"/>
    </w:p>
    <w:p w14:paraId="2F9AAD24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Helped students review class </w:t>
      </w:r>
      <w:proofErr w:type="gramStart"/>
      <w:r w:rsidRPr="009B70E6">
        <w:rPr>
          <w:rFonts w:ascii="Times New Roman" w:hAnsi="Times New Roman"/>
          <w:sz w:val="24"/>
          <w:szCs w:val="24"/>
        </w:rPr>
        <w:t>materials</w:t>
      </w:r>
      <w:proofErr w:type="gramEnd"/>
    </w:p>
    <w:p w14:paraId="5BF1033C" w14:textId="77777777" w:rsidR="0037343E" w:rsidRPr="009B70E6" w:rsidRDefault="0037343E" w:rsidP="0037343E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Graded assignments, concert reports, exams, and quizzes</w:t>
      </w:r>
    </w:p>
    <w:p w14:paraId="691F5330" w14:textId="77777777" w:rsidR="00826054" w:rsidRPr="000B5591" w:rsidRDefault="00826054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 xml:space="preserve">August 2022 to </w:t>
      </w:r>
      <w:proofErr w:type="gramStart"/>
      <w:r>
        <w:rPr>
          <w:rFonts w:asciiTheme="minorHAnsi" w:hAnsiTheme="minorHAnsi" w:cstheme="minorHAnsi"/>
          <w:bCs/>
        </w:rPr>
        <w:t>present</w:t>
      </w:r>
      <w:proofErr w:type="gramEnd"/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2EB5603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</w:t>
      </w:r>
      <w:r w:rsidR="0005361A">
        <w:rPr>
          <w:rFonts w:asciiTheme="minorHAnsi" w:hAnsiTheme="minorHAnsi" w:cstheme="minorHAnsi"/>
          <w:bCs/>
        </w:rPr>
        <w:t>s of</w:t>
      </w:r>
      <w:r>
        <w:rPr>
          <w:rFonts w:asciiTheme="minorHAnsi" w:hAnsiTheme="minorHAnsi" w:cstheme="minorHAnsi"/>
          <w:bCs/>
        </w:rPr>
        <w:t xml:space="preserve"> </w:t>
      </w:r>
      <w:proofErr w:type="gramStart"/>
      <w:r>
        <w:rPr>
          <w:rFonts w:asciiTheme="minorHAnsi" w:hAnsiTheme="minorHAnsi" w:cstheme="minorHAnsi"/>
          <w:bCs/>
        </w:rPr>
        <w:t>research</w:t>
      </w:r>
      <w:proofErr w:type="gramEnd"/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 xml:space="preserve">, July 2023 to </w:t>
      </w:r>
      <w:proofErr w:type="gramStart"/>
      <w:r w:rsidR="00754DC8">
        <w:rPr>
          <w:rFonts w:asciiTheme="minorHAnsi" w:hAnsiTheme="minorHAnsi" w:cstheme="minorHAnsi"/>
          <w:bCs/>
        </w:rPr>
        <w:t>present</w:t>
      </w:r>
      <w:proofErr w:type="gramEnd"/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047F24A5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 xml:space="preserve">reate statistical models to understand causes </w:t>
      </w:r>
      <w:r w:rsidR="005B4D3E">
        <w:rPr>
          <w:rFonts w:asciiTheme="minorHAnsi" w:hAnsiTheme="minorHAnsi" w:cstheme="minorHAnsi"/>
          <w:bCs/>
        </w:rPr>
        <w:t>of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17EB68E6" w14:textId="4A1E9236" w:rsidR="0056326C" w:rsidRPr="003639A8" w:rsidRDefault="009F0F1A" w:rsidP="00461D05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30FAB9CA" w14:textId="77777777" w:rsidR="00826054" w:rsidRDefault="00826054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17FF1CA6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tables and plots and help with writing and editing for </w:t>
      </w:r>
      <w:proofErr w:type="gramStart"/>
      <w:r>
        <w:rPr>
          <w:rFonts w:asciiTheme="minorHAnsi" w:hAnsiTheme="minorHAnsi" w:cstheme="minorHAnsi"/>
        </w:rPr>
        <w:t>publication</w:t>
      </w:r>
      <w:proofErr w:type="gramEnd"/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 xml:space="preserve">for studies that utilize machine learning for </w:t>
      </w:r>
      <w:proofErr w:type="gramStart"/>
      <w:r>
        <w:rPr>
          <w:rFonts w:asciiTheme="minorHAnsi" w:hAnsiTheme="minorHAnsi" w:cstheme="minorHAnsi"/>
        </w:rPr>
        <w:t>classification</w:t>
      </w:r>
      <w:proofErr w:type="gramEnd"/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 xml:space="preserve">xamined how writing tutoring can influence students’ writing and their perception of their writing </w:t>
      </w:r>
      <w:proofErr w:type="gramStart"/>
      <w:r w:rsidR="00795F0F">
        <w:rPr>
          <w:rFonts w:asciiTheme="minorHAnsi" w:hAnsiTheme="minorHAnsi" w:cstheme="minorHAnsi"/>
        </w:rPr>
        <w:t>skills</w:t>
      </w:r>
      <w:proofErr w:type="gramEnd"/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 xml:space="preserve">Conducted data cleaning and statistical </w:t>
      </w:r>
      <w:proofErr w:type="gramStart"/>
      <w:r w:rsidRPr="00795F0F">
        <w:rPr>
          <w:rFonts w:asciiTheme="minorHAnsi" w:hAnsiTheme="minorHAnsi" w:cstheme="minorHAnsi"/>
        </w:rPr>
        <w:t>analyses</w:t>
      </w:r>
      <w:proofErr w:type="gramEnd"/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771DAA08" w14:textId="3C8E366C" w:rsidR="00171A6E" w:rsidRPr="00826054" w:rsidRDefault="00D70FDE" w:rsidP="00A90527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 xml:space="preserve">Adam E. M. </w:t>
      </w:r>
      <w:proofErr w:type="spellStart"/>
      <w:r w:rsidR="000B429A">
        <w:t>Eltorai</w:t>
      </w:r>
      <w:proofErr w:type="spellEnd"/>
      <w:r w:rsidR="000B429A">
        <w:t xml:space="preserve">, Jeffrey A. Bakal, Daniel W. Kim, David E. </w:t>
      </w:r>
      <w:proofErr w:type="spellStart"/>
      <w:r w:rsidR="000B429A">
        <w:t>Wazer</w:t>
      </w:r>
      <w:proofErr w:type="spellEnd"/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</w:t>
      </w:r>
      <w:proofErr w:type="spellStart"/>
      <w:r w:rsidR="004B762E" w:rsidRPr="004B762E">
        <w:rPr>
          <w:rFonts w:asciiTheme="minorHAnsi" w:hAnsiTheme="minorHAnsi" w:cstheme="minorHAnsi"/>
        </w:rPr>
        <w:t>Debinski</w:t>
      </w:r>
      <w:proofErr w:type="spellEnd"/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lastRenderedPageBreak/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 xml:space="preserve">Das Lied von der </w:t>
      </w:r>
      <w:proofErr w:type="spellStart"/>
      <w:r w:rsidRPr="009B70E6">
        <w:rPr>
          <w:i/>
        </w:rPr>
        <w:t>Erde</w:t>
      </w:r>
      <w:proofErr w:type="spellEnd"/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3BFF9EE0" w14:textId="06A925D8" w:rsidR="00511A3F" w:rsidRPr="003B19FB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 xml:space="preserve">22 to </w:t>
      </w:r>
      <w:proofErr w:type="gramStart"/>
      <w:r>
        <w:rPr>
          <w:rFonts w:asciiTheme="minorHAnsi" w:hAnsiTheme="minorHAnsi" w:cstheme="minorHAnsi"/>
        </w:rPr>
        <w:t>present</w:t>
      </w:r>
      <w:proofErr w:type="gramEnd"/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Default="002B428A" w:rsidP="002B428A">
      <w:pPr>
        <w:rPr>
          <w:rFonts w:asciiTheme="minorHAnsi" w:hAnsiTheme="minorHAnsi" w:cstheme="minorHAnsi"/>
        </w:rPr>
      </w:pPr>
    </w:p>
    <w:p w14:paraId="150E5162" w14:textId="77777777" w:rsidR="00826054" w:rsidRPr="003B19FB" w:rsidRDefault="00826054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proofErr w:type="spellStart"/>
      <w:r>
        <w:rPr>
          <w:rFonts w:asciiTheme="minorHAnsi" w:hAnsiTheme="minorHAnsi" w:cstheme="minorHAnsi"/>
        </w:rPr>
        <w:t>bjreich</w:t>
      </w:r>
      <w:proofErr w:type="spellEnd"/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416AC972" w14:textId="14549A19" w:rsidR="00FB18E4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4FA66DC6" w14:textId="77777777" w:rsidR="004915A5" w:rsidRDefault="004915A5" w:rsidP="000A6449">
      <w:pPr>
        <w:rPr>
          <w:rFonts w:asciiTheme="minorHAnsi" w:hAnsiTheme="minorHAnsi" w:cstheme="minorHAnsi"/>
        </w:rPr>
      </w:pPr>
    </w:p>
    <w:p w14:paraId="149757DF" w14:textId="77777777" w:rsidR="00511A3F" w:rsidRPr="003B19FB" w:rsidRDefault="00511A3F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 xml:space="preserve">Das Lied von der </w:t>
      </w:r>
      <w:proofErr w:type="spellStart"/>
      <w:r w:rsidRPr="009B70E6">
        <w:rPr>
          <w:i/>
        </w:rPr>
        <w:t>Erde</w:t>
      </w:r>
      <w:proofErr w:type="spellEnd"/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sectPr w:rsidR="00EF64A8" w:rsidRPr="003B19FB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0578" w14:textId="77777777" w:rsidR="000E6029" w:rsidRDefault="000E6029" w:rsidP="005A7565">
      <w:r>
        <w:separator/>
      </w:r>
    </w:p>
  </w:endnote>
  <w:endnote w:type="continuationSeparator" w:id="0">
    <w:p w14:paraId="4255CE86" w14:textId="77777777" w:rsidR="000E6029" w:rsidRDefault="000E602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97A8" w14:textId="77777777" w:rsidR="000E6029" w:rsidRDefault="000E6029" w:rsidP="005A7565">
      <w:r>
        <w:separator/>
      </w:r>
    </w:p>
  </w:footnote>
  <w:footnote w:type="continuationSeparator" w:id="0">
    <w:p w14:paraId="134EB441" w14:textId="77777777" w:rsidR="000E6029" w:rsidRDefault="000E602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029"/>
    <w:rsid w:val="000E6D36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343E"/>
    <w:rsid w:val="00374276"/>
    <w:rsid w:val="00381598"/>
    <w:rsid w:val="00384E3D"/>
    <w:rsid w:val="00393676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26054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172C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D7D32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1E8B"/>
    <w:rsid w:val="00FA269B"/>
    <w:rsid w:val="00FA2840"/>
    <w:rsid w:val="00FA606E"/>
    <w:rsid w:val="00FB18E4"/>
    <w:rsid w:val="00FB5E8A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6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2023-09-29T16:08:00Z</dcterms:created>
  <dcterms:modified xsi:type="dcterms:W3CDTF">2023-09-29T16:11:00Z</dcterms:modified>
</cp:coreProperties>
</file>
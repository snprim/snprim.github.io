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6F267091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 xml:space="preserve">, </w:t>
      </w:r>
      <w:r w:rsidR="00CE59F6">
        <w:rPr>
          <w:rFonts w:asciiTheme="minorHAnsi" w:hAnsiTheme="minorHAnsi" w:cstheme="minorHAnsi"/>
        </w:rPr>
        <w:t xml:space="preserve">tensor decomposition, tensor regression, </w:t>
      </w:r>
      <w:r>
        <w:rPr>
          <w:rFonts w:asciiTheme="minorHAnsi" w:hAnsiTheme="minorHAnsi" w:cstheme="minorHAnsi"/>
        </w:rPr>
        <w:t>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018216B3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</w:t>
      </w:r>
      <w:r w:rsidR="00FB66AF">
        <w:rPr>
          <w:rFonts w:asciiTheme="minorHAnsi" w:hAnsiTheme="minorHAnsi" w:cstheme="minorHAnsi"/>
        </w:rPr>
        <w:t xml:space="preserve"> We use tensor coefficients to allow for them to vary by frequency and shrinkage prior </w:t>
      </w:r>
      <w:r w:rsidR="00FF6B72">
        <w:rPr>
          <w:rFonts w:asciiTheme="minorHAnsi" w:hAnsiTheme="minorHAnsi" w:cstheme="minorHAnsi"/>
        </w:rPr>
        <w:t>for</w:t>
      </w:r>
      <w:r w:rsidR="00BF12F0">
        <w:rPr>
          <w:rFonts w:asciiTheme="minorHAnsi" w:hAnsiTheme="minorHAnsi" w:cstheme="minorHAnsi"/>
        </w:rPr>
        <w:t xml:space="preserve"> </w:t>
      </w:r>
      <w:r w:rsidR="00FB66AF">
        <w:rPr>
          <w:rFonts w:asciiTheme="minorHAnsi" w:hAnsiTheme="minorHAnsi" w:cstheme="minorHAnsi"/>
        </w:rPr>
        <w:t>variable selection.</w:t>
      </w:r>
      <w:r w:rsidR="008B61E0">
        <w:rPr>
          <w:rFonts w:asciiTheme="minorHAnsi" w:hAnsiTheme="minorHAnsi" w:cstheme="minorHAnsi"/>
        </w:rPr>
        <w:t xml:space="preserve"> </w:t>
      </w:r>
      <w:r w:rsidR="00BF12F0">
        <w:rPr>
          <w:rFonts w:asciiTheme="minorHAnsi" w:hAnsiTheme="minorHAnsi" w:cstheme="minorHAnsi"/>
        </w:rPr>
        <w:t xml:space="preserve">We intend to </w:t>
      </w:r>
      <w:r w:rsidR="00B711EC">
        <w:rPr>
          <w:rFonts w:asciiTheme="minorHAnsi" w:hAnsiTheme="minorHAnsi" w:cstheme="minorHAnsi"/>
        </w:rPr>
        <w:t>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1E7CCA7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</w:t>
      </w:r>
      <w:r w:rsidR="0091600F">
        <w:rPr>
          <w:rFonts w:asciiTheme="minorHAnsi" w:hAnsiTheme="minorHAnsi" w:cstheme="minorHAnsi"/>
        </w:rPr>
        <w:t xml:space="preserve"> SAS,</w:t>
      </w:r>
      <w:r w:rsidR="00DB4F43">
        <w:rPr>
          <w:rFonts w:asciiTheme="minorHAnsi" w:hAnsiTheme="minorHAnsi" w:cstheme="minorHAnsi"/>
        </w:rPr>
        <w:t xml:space="preserve"> Matlab</w:t>
      </w:r>
      <w:r w:rsidR="00057FE2">
        <w:rPr>
          <w:rFonts w:asciiTheme="minorHAnsi" w:hAnsiTheme="minorHAnsi" w:cstheme="minorHAnsi"/>
        </w:rPr>
        <w:t>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485B0021" w14:textId="138FA674" w:rsidR="00520081" w:rsidRDefault="00520081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Will help with developing and evaluating analytic methods based on win statistics</w:t>
      </w:r>
    </w:p>
    <w:p w14:paraId="564C0394" w14:textId="65B76999" w:rsidR="00EF5A1D" w:rsidRPr="00520081" w:rsidRDefault="00EF5A1D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  <w:r w:rsidR="00520081">
        <w:rPr>
          <w:rFonts w:asciiTheme="minorHAnsi" w:hAnsiTheme="minorHAnsi" w:cstheme="minorHAnsi"/>
          <w:bCs/>
        </w:rPr>
        <w:t xml:space="preserve"> and r</w:t>
      </w:r>
      <w:r w:rsidRPr="00520081">
        <w:rPr>
          <w:rFonts w:asciiTheme="minorHAnsi" w:hAnsiTheme="minorHAnsi" w:cstheme="minorHAnsi"/>
          <w:bCs/>
        </w:rPr>
        <w:t>eceived training on ethic</w:t>
      </w:r>
      <w:r w:rsidR="0005361A" w:rsidRPr="00520081">
        <w:rPr>
          <w:rFonts w:asciiTheme="minorHAnsi" w:hAnsiTheme="minorHAnsi" w:cstheme="minorHAnsi"/>
          <w:bCs/>
        </w:rPr>
        <w:t>s of</w:t>
      </w:r>
      <w:r w:rsidRPr="00520081"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4A1E9236" w:rsidR="0056326C" w:rsidRPr="003639A8" w:rsidRDefault="009F0F1A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04894275" w14:textId="77777777" w:rsidR="00FF6B72" w:rsidRDefault="00FF6B72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5275995C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lastRenderedPageBreak/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4ABA4BE" w14:textId="35631A3B" w:rsidR="002E1CD6" w:rsidRPr="003B19FB" w:rsidRDefault="002E1CD6" w:rsidP="002E1CD6">
      <w:pPr>
        <w:rPr>
          <w:rFonts w:asciiTheme="minorHAnsi" w:hAnsiTheme="minorHAnsi" w:cstheme="minorHAnsi"/>
        </w:rPr>
      </w:pPr>
      <w:bookmarkStart w:id="0" w:name="_Hlk148274271"/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Associate Professor</w:t>
      </w:r>
    </w:p>
    <w:p w14:paraId="37DBE3A4" w14:textId="49018CF2" w:rsidR="002E1CD6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Biological and Agricultural Engineering, North Carolina State University</w:t>
      </w:r>
    </w:p>
    <w:p w14:paraId="73C732DB" w14:textId="3BF122B5" w:rsidR="002E1CD6" w:rsidRPr="003B19FB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09B8E386" w14:textId="716A4C96" w:rsidR="002E1CD6" w:rsidRPr="003B19FB" w:rsidRDefault="002E1CD6" w:rsidP="002E1CD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</w:p>
    <w:bookmarkEnd w:id="0"/>
    <w:p w14:paraId="64F8B7AF" w14:textId="77777777" w:rsidR="002E1CD6" w:rsidRDefault="002E1CD6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149757DF" w14:textId="0A14E981" w:rsidR="00511A3F" w:rsidRDefault="000A6449" w:rsidP="000A6449">
      <w:pPr>
        <w:rPr>
          <w:rStyle w:val="Hyperlink"/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666E4A85" w14:textId="77777777" w:rsidR="000F7C47" w:rsidRPr="003B19FB" w:rsidRDefault="000F7C47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2B0A" w14:textId="77777777" w:rsidR="00C81A79" w:rsidRDefault="00C81A79" w:rsidP="005A7565">
      <w:r>
        <w:separator/>
      </w:r>
    </w:p>
  </w:endnote>
  <w:endnote w:type="continuationSeparator" w:id="0">
    <w:p w14:paraId="709929CD" w14:textId="77777777" w:rsidR="00C81A79" w:rsidRDefault="00C81A7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11D2" w14:textId="77777777" w:rsidR="00C81A79" w:rsidRDefault="00C81A79" w:rsidP="005A7565">
      <w:r>
        <w:separator/>
      </w:r>
    </w:p>
  </w:footnote>
  <w:footnote w:type="continuationSeparator" w:id="0">
    <w:p w14:paraId="7B537397" w14:textId="77777777" w:rsidR="00C81A79" w:rsidRDefault="00C81A7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147B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0F7C47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2E1CD6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20081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0DB1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1600F"/>
    <w:rsid w:val="00922069"/>
    <w:rsid w:val="00940F57"/>
    <w:rsid w:val="0094201C"/>
    <w:rsid w:val="00955323"/>
    <w:rsid w:val="0096105F"/>
    <w:rsid w:val="009636A2"/>
    <w:rsid w:val="00976931"/>
    <w:rsid w:val="0098550F"/>
    <w:rsid w:val="0099148A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12F0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1A79"/>
    <w:rsid w:val="00C86C74"/>
    <w:rsid w:val="00C91D8D"/>
    <w:rsid w:val="00CA49ED"/>
    <w:rsid w:val="00CA7174"/>
    <w:rsid w:val="00CB10ED"/>
    <w:rsid w:val="00CC43F4"/>
    <w:rsid w:val="00CC5F0D"/>
    <w:rsid w:val="00CD7D32"/>
    <w:rsid w:val="00CE59F6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04F8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B66AF"/>
    <w:rsid w:val="00FC3346"/>
    <w:rsid w:val="00FE5369"/>
    <w:rsid w:val="00FF4266"/>
    <w:rsid w:val="00FF6B7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2023-10-30T19:08:00Z</dcterms:created>
  <dcterms:modified xsi:type="dcterms:W3CDTF">2023-10-30T19:12:00Z</dcterms:modified>
</cp:coreProperties>
</file>
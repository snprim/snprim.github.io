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5F4249DB" w14:textId="4178C6EF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6F267091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 xml:space="preserve">, </w:t>
      </w:r>
      <w:r w:rsidR="00CE59F6">
        <w:rPr>
          <w:rFonts w:asciiTheme="minorHAnsi" w:hAnsiTheme="minorHAnsi" w:cstheme="minorHAnsi"/>
        </w:rPr>
        <w:t xml:space="preserve">tensor decomposition, tensor regression, </w:t>
      </w:r>
      <w:r>
        <w:rPr>
          <w:rFonts w:asciiTheme="minorHAnsi" w:hAnsiTheme="minorHAnsi" w:cstheme="minorHAnsi"/>
        </w:rPr>
        <w:t>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  <w:r w:rsidR="003639A8">
        <w:rPr>
          <w:rFonts w:asciiTheme="minorHAnsi" w:hAnsiTheme="minorHAnsi" w:cstheme="minorHAnsi"/>
        </w:rPr>
        <w:t>, medical imaging analysis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018216B3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</w:t>
      </w:r>
      <w:r w:rsidR="00FB66AF">
        <w:rPr>
          <w:rFonts w:asciiTheme="minorHAnsi" w:hAnsiTheme="minorHAnsi" w:cstheme="minorHAnsi"/>
        </w:rPr>
        <w:t xml:space="preserve"> We use tensor coefficients to allow for them to vary by frequency and shrinkage prior </w:t>
      </w:r>
      <w:r w:rsidR="00FF6B72">
        <w:rPr>
          <w:rFonts w:asciiTheme="minorHAnsi" w:hAnsiTheme="minorHAnsi" w:cstheme="minorHAnsi"/>
        </w:rPr>
        <w:t>for</w:t>
      </w:r>
      <w:r w:rsidR="00BF12F0">
        <w:rPr>
          <w:rFonts w:asciiTheme="minorHAnsi" w:hAnsiTheme="minorHAnsi" w:cstheme="minorHAnsi"/>
        </w:rPr>
        <w:t xml:space="preserve"> </w:t>
      </w:r>
      <w:r w:rsidR="00FB66AF">
        <w:rPr>
          <w:rFonts w:asciiTheme="minorHAnsi" w:hAnsiTheme="minorHAnsi" w:cstheme="minorHAnsi"/>
        </w:rPr>
        <w:t>variable selection.</w:t>
      </w:r>
      <w:r w:rsidR="008B61E0">
        <w:rPr>
          <w:rFonts w:asciiTheme="minorHAnsi" w:hAnsiTheme="minorHAnsi" w:cstheme="minorHAnsi"/>
        </w:rPr>
        <w:t xml:space="preserve"> </w:t>
      </w:r>
      <w:r w:rsidR="00BF12F0">
        <w:rPr>
          <w:rFonts w:asciiTheme="minorHAnsi" w:hAnsiTheme="minorHAnsi" w:cstheme="minorHAnsi"/>
        </w:rPr>
        <w:t xml:space="preserve">We intend to </w:t>
      </w:r>
      <w:r w:rsidR="00B711EC">
        <w:rPr>
          <w:rFonts w:asciiTheme="minorHAnsi" w:hAnsiTheme="minorHAnsi" w:cstheme="minorHAnsi"/>
        </w:rPr>
        <w:t>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1E7CCA7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</w:t>
      </w:r>
      <w:r w:rsidR="0091600F">
        <w:rPr>
          <w:rFonts w:asciiTheme="minorHAnsi" w:hAnsiTheme="minorHAnsi" w:cstheme="minorHAnsi"/>
        </w:rPr>
        <w:t xml:space="preserve"> SAS,</w:t>
      </w:r>
      <w:r w:rsidR="00DB4F43">
        <w:rPr>
          <w:rFonts w:asciiTheme="minorHAnsi" w:hAnsiTheme="minorHAnsi" w:cstheme="minorHAnsi"/>
        </w:rPr>
        <w:t xml:space="preserve"> Matlab</w:t>
      </w:r>
      <w:r w:rsidR="00057FE2">
        <w:rPr>
          <w:rFonts w:asciiTheme="minorHAnsi" w:hAnsiTheme="minorHAnsi" w:cstheme="minorHAnsi"/>
        </w:rPr>
        <w:t>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7940BEF1" w14:textId="79EC0CC6" w:rsidR="00F8241E" w:rsidRPr="0056326C" w:rsidRDefault="00F8241E" w:rsidP="00F8241E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Lawrence Livermore National Laboratory</w:t>
      </w:r>
      <w:r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Cs/>
        </w:rPr>
        <w:t>Livermore, CA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May</w:t>
      </w:r>
      <w:r>
        <w:rPr>
          <w:rFonts w:asciiTheme="minorHAnsi" w:hAnsiTheme="minorHAnsi" w:cstheme="minorHAnsi"/>
          <w:bCs/>
        </w:rPr>
        <w:t xml:space="preserve"> to </w:t>
      </w:r>
      <w:r>
        <w:rPr>
          <w:rFonts w:asciiTheme="minorHAnsi" w:hAnsiTheme="minorHAnsi" w:cstheme="minorHAnsi"/>
          <w:bCs/>
        </w:rPr>
        <w:t>August</w:t>
      </w:r>
      <w:r>
        <w:rPr>
          <w:rFonts w:asciiTheme="minorHAnsi" w:hAnsiTheme="minorHAnsi" w:cstheme="minorHAnsi"/>
          <w:bCs/>
        </w:rPr>
        <w:t xml:space="preserve"> 2024</w:t>
      </w:r>
    </w:p>
    <w:p w14:paraId="43EA0BC7" w14:textId="7A328091" w:rsidR="00F8241E" w:rsidRDefault="00F8241E" w:rsidP="00F8241E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Data Science Summer Institute Intern </w:t>
      </w:r>
    </w:p>
    <w:p w14:paraId="2DF9EA40" w14:textId="08DF7117" w:rsidR="007D7A3A" w:rsidRDefault="007D7A3A" w:rsidP="00F8241E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Investigated statistical methods for constructing trimmed aerodynamic databases using surrogate models</w:t>
      </w:r>
    </w:p>
    <w:p w14:paraId="04D29E40" w14:textId="4D989271" w:rsidR="00F8241E" w:rsidRDefault="005D0924" w:rsidP="00F8241E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Conducted simulation studies</w:t>
      </w:r>
      <w:r w:rsidR="007D7A3A">
        <w:rPr>
          <w:rFonts w:asciiTheme="minorHAnsi" w:hAnsiTheme="minorHAnsi" w:cstheme="minorHAnsi"/>
          <w:bCs/>
        </w:rPr>
        <w:t xml:space="preserve"> to</w:t>
      </w:r>
      <w:r w:rsidR="000552C0">
        <w:rPr>
          <w:rFonts w:asciiTheme="minorHAnsi" w:hAnsiTheme="minorHAnsi" w:cstheme="minorHAnsi"/>
          <w:bCs/>
        </w:rPr>
        <w:t xml:space="preserve"> examine ways to combine </w:t>
      </w:r>
      <w:r w:rsidR="007D7A3A">
        <w:rPr>
          <w:rFonts w:asciiTheme="minorHAnsi" w:hAnsiTheme="minorHAnsi" w:cstheme="minorHAnsi"/>
          <w:bCs/>
        </w:rPr>
        <w:t>acquisition functions for</w:t>
      </w:r>
      <w:r>
        <w:rPr>
          <w:rFonts w:asciiTheme="minorHAnsi" w:hAnsiTheme="minorHAnsi" w:cstheme="minorHAnsi"/>
          <w:bCs/>
        </w:rPr>
        <w:t xml:space="preserve"> active learning and contour estimation methods </w:t>
      </w:r>
      <w:r w:rsidR="00604363">
        <w:rPr>
          <w:rFonts w:asciiTheme="minorHAnsi" w:hAnsiTheme="minorHAnsi" w:cstheme="minorHAnsi"/>
          <w:bCs/>
        </w:rPr>
        <w:t>f</w:t>
      </w:r>
      <w:r w:rsidR="000552C0">
        <w:rPr>
          <w:rFonts w:asciiTheme="minorHAnsi" w:hAnsiTheme="minorHAnsi" w:cstheme="minorHAnsi"/>
          <w:bCs/>
        </w:rPr>
        <w:t>rom</w:t>
      </w:r>
      <w:r>
        <w:rPr>
          <w:rFonts w:asciiTheme="minorHAnsi" w:hAnsiTheme="minorHAnsi" w:cstheme="minorHAnsi"/>
          <w:bCs/>
        </w:rPr>
        <w:t xml:space="preserve"> multiple </w:t>
      </w:r>
      <w:r w:rsidR="000552C0">
        <w:rPr>
          <w:rFonts w:asciiTheme="minorHAnsi" w:hAnsiTheme="minorHAnsi" w:cstheme="minorHAnsi"/>
          <w:bCs/>
        </w:rPr>
        <w:t>contours</w:t>
      </w:r>
    </w:p>
    <w:p w14:paraId="103E4669" w14:textId="5CF63C88" w:rsidR="00604363" w:rsidRDefault="00604363" w:rsidP="00094F9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 data analysis on HARV geometry data using Gaussian Process and Deep Gaussian Process</w:t>
      </w:r>
    </w:p>
    <w:p w14:paraId="1608D028" w14:textId="77777777" w:rsidR="00DC22C2" w:rsidRPr="00094F9A" w:rsidRDefault="00DC22C2" w:rsidP="008A4717">
      <w:pPr>
        <w:pStyle w:val="ListParagraph"/>
        <w:tabs>
          <w:tab w:val="right" w:pos="8640"/>
        </w:tabs>
        <w:rPr>
          <w:rFonts w:asciiTheme="minorHAnsi" w:hAnsiTheme="minorHAnsi" w:cstheme="minorHAnsi"/>
          <w:bCs/>
        </w:rPr>
      </w:pPr>
    </w:p>
    <w:p w14:paraId="71BD4063" w14:textId="77777777" w:rsidR="00F8241E" w:rsidRDefault="00F8241E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08A72295" w14:textId="68A3DF5F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lastRenderedPageBreak/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August 2022 to </w:t>
      </w:r>
      <w:r w:rsidR="00CB04CE">
        <w:rPr>
          <w:rFonts w:asciiTheme="minorHAnsi" w:hAnsiTheme="minorHAnsi" w:cstheme="minorHAnsi"/>
          <w:bCs/>
        </w:rPr>
        <w:t>May 2024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485B0021" w14:textId="5C6040D6" w:rsidR="00520081" w:rsidRDefault="00A626B8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</w:t>
      </w:r>
      <w:r w:rsidR="00520081">
        <w:rPr>
          <w:rFonts w:asciiTheme="minorHAnsi" w:hAnsiTheme="minorHAnsi" w:cstheme="minorHAnsi"/>
          <w:bCs/>
        </w:rPr>
        <w:t>elp</w:t>
      </w:r>
      <w:r w:rsidR="00F8241E">
        <w:rPr>
          <w:rFonts w:asciiTheme="minorHAnsi" w:hAnsiTheme="minorHAnsi" w:cstheme="minorHAnsi"/>
          <w:bCs/>
        </w:rPr>
        <w:t>ed</w:t>
      </w:r>
      <w:r w:rsidR="00520081">
        <w:rPr>
          <w:rFonts w:asciiTheme="minorHAnsi" w:hAnsiTheme="minorHAnsi" w:cstheme="minorHAnsi"/>
          <w:bCs/>
        </w:rPr>
        <w:t xml:space="preserve"> with developing and evaluating analytic methods based on </w:t>
      </w:r>
      <w:r w:rsidR="00F8241E">
        <w:rPr>
          <w:rFonts w:asciiTheme="minorHAnsi" w:hAnsiTheme="minorHAnsi" w:cstheme="minorHAnsi"/>
          <w:bCs/>
        </w:rPr>
        <w:t>WIN</w:t>
      </w:r>
      <w:r w:rsidR="00520081">
        <w:rPr>
          <w:rFonts w:asciiTheme="minorHAnsi" w:hAnsiTheme="minorHAnsi" w:cstheme="minorHAnsi"/>
          <w:bCs/>
        </w:rPr>
        <w:t xml:space="preserve"> statistics</w:t>
      </w:r>
    </w:p>
    <w:p w14:paraId="564C0394" w14:textId="7D3CB862" w:rsidR="00EF5A1D" w:rsidRPr="00520081" w:rsidRDefault="00EF5A1D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</w:t>
      </w:r>
      <w:r w:rsidR="00F8241E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meetings of clinical research</w:t>
      </w:r>
      <w:r w:rsidR="00520081">
        <w:rPr>
          <w:rFonts w:asciiTheme="minorHAnsi" w:hAnsiTheme="minorHAnsi" w:cstheme="minorHAnsi"/>
          <w:bCs/>
        </w:rPr>
        <w:t xml:space="preserve"> and r</w:t>
      </w:r>
      <w:r w:rsidRPr="00520081">
        <w:rPr>
          <w:rFonts w:asciiTheme="minorHAnsi" w:hAnsiTheme="minorHAnsi" w:cstheme="minorHAnsi"/>
          <w:bCs/>
        </w:rPr>
        <w:t>eceived training on ethic</w:t>
      </w:r>
      <w:r w:rsidR="0005361A" w:rsidRPr="00520081">
        <w:rPr>
          <w:rFonts w:asciiTheme="minorHAnsi" w:hAnsiTheme="minorHAnsi" w:cstheme="minorHAnsi"/>
          <w:bCs/>
        </w:rPr>
        <w:t>s of</w:t>
      </w:r>
      <w:r w:rsidRPr="00520081"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B628364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 xml:space="preserve">, July 2023 to </w:t>
      </w:r>
      <w:r w:rsidR="00884A3D">
        <w:rPr>
          <w:rFonts w:asciiTheme="minorHAnsi" w:hAnsiTheme="minorHAnsi" w:cstheme="minorHAnsi"/>
          <w:bCs/>
        </w:rPr>
        <w:t>May 2024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353DA2B2" w:rsidR="0056326C" w:rsidRDefault="00CE6D7D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</w:t>
      </w:r>
      <w:r w:rsidR="0056326C">
        <w:rPr>
          <w:rFonts w:asciiTheme="minorHAnsi" w:hAnsiTheme="minorHAnsi" w:cstheme="minorHAnsi"/>
          <w:bCs/>
        </w:rPr>
        <w:t xml:space="preserve"> statistical</w:t>
      </w:r>
      <w:r w:rsidR="00704464">
        <w:rPr>
          <w:rFonts w:asciiTheme="minorHAnsi" w:hAnsiTheme="minorHAnsi" w:cstheme="minorHAnsi"/>
          <w:bCs/>
        </w:rPr>
        <w:t>/</w:t>
      </w:r>
      <w:r w:rsidR="000F09D9">
        <w:rPr>
          <w:rFonts w:asciiTheme="minorHAnsi" w:hAnsiTheme="minorHAnsi" w:cstheme="minorHAnsi"/>
          <w:bCs/>
        </w:rPr>
        <w:t>machine learning</w:t>
      </w:r>
      <w:r w:rsidR="0056326C">
        <w:rPr>
          <w:rFonts w:asciiTheme="minorHAnsi" w:hAnsiTheme="minorHAnsi" w:cstheme="minorHAnsi"/>
          <w:bCs/>
        </w:rPr>
        <w:t xml:space="preserve"> models to </w:t>
      </w:r>
      <w:r>
        <w:rPr>
          <w:rFonts w:asciiTheme="minorHAnsi" w:hAnsiTheme="minorHAnsi" w:cstheme="minorHAnsi"/>
          <w:bCs/>
        </w:rPr>
        <w:t>analyze data about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3DF9EF02" w:rsidR="0056326C" w:rsidRPr="003639A8" w:rsidRDefault="009F75AD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</w:t>
      </w:r>
      <w:r w:rsidR="009F0F1A"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04894275" w14:textId="77777777" w:rsidR="00FF6B72" w:rsidRDefault="00FF6B72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5275995C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34ABA4BE" w14:textId="35631A3B" w:rsidR="002E1CD6" w:rsidRPr="003B19FB" w:rsidRDefault="002E1CD6" w:rsidP="002E1CD6">
      <w:pPr>
        <w:rPr>
          <w:rFonts w:asciiTheme="minorHAnsi" w:hAnsiTheme="minorHAnsi" w:cstheme="minorHAnsi"/>
        </w:rPr>
      </w:pPr>
      <w:bookmarkStart w:id="0" w:name="_Hlk148274271"/>
      <w:r>
        <w:rPr>
          <w:rFonts w:asciiTheme="minorHAnsi" w:hAnsiTheme="minorHAnsi" w:cstheme="minorHAnsi"/>
          <w:b/>
        </w:rPr>
        <w:t>Natalie Nelson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Associate Professor</w:t>
      </w:r>
    </w:p>
    <w:p w14:paraId="37DBE3A4" w14:textId="49018CF2" w:rsidR="002E1CD6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Biological and Agricultural Engineering, North Carolina State University</w:t>
      </w:r>
    </w:p>
    <w:p w14:paraId="73C732DB" w14:textId="3BF122B5" w:rsidR="002E1CD6" w:rsidRPr="003B19FB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2E1CD6">
        <w:rPr>
          <w:rFonts w:asciiTheme="minorHAnsi" w:hAnsiTheme="minorHAnsi" w:cstheme="minorHAnsi"/>
        </w:rPr>
        <w:t>919-515-6741</w:t>
      </w:r>
    </w:p>
    <w:p w14:paraId="09B8E386" w14:textId="716A4C96" w:rsidR="002E1CD6" w:rsidRPr="003B19FB" w:rsidRDefault="002E1CD6" w:rsidP="002E1CD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2E1CD6">
        <w:rPr>
          <w:rFonts w:asciiTheme="minorHAnsi" w:hAnsiTheme="minorHAnsi" w:cstheme="minorHAnsi"/>
        </w:rPr>
        <w:t>nnelson4@ncsu.edu</w:t>
      </w:r>
    </w:p>
    <w:bookmarkEnd w:id="0"/>
    <w:p w14:paraId="64F8B7AF" w14:textId="77777777" w:rsidR="002E1CD6" w:rsidRDefault="002E1CD6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149757DF" w14:textId="0A14E981" w:rsidR="00511A3F" w:rsidRDefault="000A6449" w:rsidP="000A6449">
      <w:pPr>
        <w:rPr>
          <w:rStyle w:val="Hyperlink"/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666E4A85" w14:textId="77777777" w:rsidR="000F7C47" w:rsidRPr="003B19FB" w:rsidRDefault="000F7C47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lastRenderedPageBreak/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26ADD" w14:textId="77777777" w:rsidR="00970E32" w:rsidRDefault="00970E32" w:rsidP="005A7565">
      <w:r>
        <w:separator/>
      </w:r>
    </w:p>
  </w:endnote>
  <w:endnote w:type="continuationSeparator" w:id="0">
    <w:p w14:paraId="1F73ACDC" w14:textId="77777777" w:rsidR="00970E32" w:rsidRDefault="00970E3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3BDEE" w14:textId="77777777" w:rsidR="00970E32" w:rsidRDefault="00970E32" w:rsidP="005A7565">
      <w:r>
        <w:separator/>
      </w:r>
    </w:p>
  </w:footnote>
  <w:footnote w:type="continuationSeparator" w:id="0">
    <w:p w14:paraId="3440C753" w14:textId="77777777" w:rsidR="00970E32" w:rsidRDefault="00970E3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147B"/>
    <w:rsid w:val="00016B12"/>
    <w:rsid w:val="000179BC"/>
    <w:rsid w:val="000208CD"/>
    <w:rsid w:val="00020AA6"/>
    <w:rsid w:val="00023E0C"/>
    <w:rsid w:val="00030629"/>
    <w:rsid w:val="00030C5E"/>
    <w:rsid w:val="00043C0B"/>
    <w:rsid w:val="00051065"/>
    <w:rsid w:val="00052FA9"/>
    <w:rsid w:val="0005361A"/>
    <w:rsid w:val="000552C0"/>
    <w:rsid w:val="00057FE2"/>
    <w:rsid w:val="00062769"/>
    <w:rsid w:val="000643B3"/>
    <w:rsid w:val="00072CC6"/>
    <w:rsid w:val="000732A8"/>
    <w:rsid w:val="000811BB"/>
    <w:rsid w:val="00083293"/>
    <w:rsid w:val="000946B0"/>
    <w:rsid w:val="00094F9A"/>
    <w:rsid w:val="000A6449"/>
    <w:rsid w:val="000B3C7D"/>
    <w:rsid w:val="000B429A"/>
    <w:rsid w:val="000B4391"/>
    <w:rsid w:val="000B57E4"/>
    <w:rsid w:val="000C5F5A"/>
    <w:rsid w:val="000E5E40"/>
    <w:rsid w:val="000E6D36"/>
    <w:rsid w:val="000F09D9"/>
    <w:rsid w:val="000F7C47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2E1CD6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C29C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20081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0924"/>
    <w:rsid w:val="005D489D"/>
    <w:rsid w:val="005E23C6"/>
    <w:rsid w:val="005E4630"/>
    <w:rsid w:val="00603FB2"/>
    <w:rsid w:val="00604363"/>
    <w:rsid w:val="006044D2"/>
    <w:rsid w:val="00605767"/>
    <w:rsid w:val="0062028D"/>
    <w:rsid w:val="00623E72"/>
    <w:rsid w:val="00633D4B"/>
    <w:rsid w:val="00635AE1"/>
    <w:rsid w:val="00636BAB"/>
    <w:rsid w:val="00644F9A"/>
    <w:rsid w:val="00660DB1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04464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D7A3A"/>
    <w:rsid w:val="007E15D1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84A3D"/>
    <w:rsid w:val="008970AF"/>
    <w:rsid w:val="008A3B0E"/>
    <w:rsid w:val="008A4717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1600F"/>
    <w:rsid w:val="00922069"/>
    <w:rsid w:val="00940F57"/>
    <w:rsid w:val="0094201C"/>
    <w:rsid w:val="00955323"/>
    <w:rsid w:val="0096105F"/>
    <w:rsid w:val="009636A2"/>
    <w:rsid w:val="00970E32"/>
    <w:rsid w:val="00976931"/>
    <w:rsid w:val="0098550F"/>
    <w:rsid w:val="0099148A"/>
    <w:rsid w:val="00992294"/>
    <w:rsid w:val="009A0494"/>
    <w:rsid w:val="009A2427"/>
    <w:rsid w:val="009A26C4"/>
    <w:rsid w:val="009B278F"/>
    <w:rsid w:val="009B6305"/>
    <w:rsid w:val="009B7CEA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26B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12F0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1A79"/>
    <w:rsid w:val="00C86C74"/>
    <w:rsid w:val="00C91D8D"/>
    <w:rsid w:val="00CA49ED"/>
    <w:rsid w:val="00CA7174"/>
    <w:rsid w:val="00CB04CE"/>
    <w:rsid w:val="00CB10ED"/>
    <w:rsid w:val="00CC43F4"/>
    <w:rsid w:val="00CC5F0D"/>
    <w:rsid w:val="00CD59E2"/>
    <w:rsid w:val="00CD7D32"/>
    <w:rsid w:val="00CE59F6"/>
    <w:rsid w:val="00CE6D7D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2C2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04F8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241E"/>
    <w:rsid w:val="00F83197"/>
    <w:rsid w:val="00F9715D"/>
    <w:rsid w:val="00FA269B"/>
    <w:rsid w:val="00FA2840"/>
    <w:rsid w:val="00FA606E"/>
    <w:rsid w:val="00FB18E4"/>
    <w:rsid w:val="00FB5E8A"/>
    <w:rsid w:val="00FB66AF"/>
    <w:rsid w:val="00FC3346"/>
    <w:rsid w:val="00FE5369"/>
    <w:rsid w:val="00FF4266"/>
    <w:rsid w:val="00FF6B7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2024-01-07T23:40:00Z</dcterms:created>
  <dcterms:modified xsi:type="dcterms:W3CDTF">2024-08-09T19:32:00Z</dcterms:modified>
</cp:coreProperties>
</file>